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3613"/>
        <w:gridCol w:w="1773"/>
        <w:gridCol w:w="1134"/>
      </w:tblGrid>
      <w:tr w:rsidR="00E0610E">
        <w:trPr>
          <w:trHeight w:val="320"/>
          <w:tblHeader/>
        </w:trPr>
        <w:tc>
          <w:tcPr>
            <w:tcW w:w="9072" w:type="dxa"/>
            <w:gridSpan w:val="5"/>
            <w:tcBorders>
              <w:bottom w:val="nil"/>
            </w:tcBorders>
          </w:tcPr>
          <w:p w:rsidR="00E0610E" w:rsidRDefault="003A0C27">
            <w:pPr>
              <w:pStyle w:val="Tabellovsk"/>
            </w:pPr>
            <w:r>
              <w:t>Kandidater (Etternavn, Fornavn)</w:t>
            </w:r>
            <w:r w:rsidR="00E0610E">
              <w:t>:</w:t>
            </w:r>
          </w:p>
        </w:tc>
      </w:tr>
      <w:tr w:rsidR="00E0610E">
        <w:trPr>
          <w:trHeight w:val="900"/>
          <w:tblHeader/>
        </w:trPr>
        <w:tc>
          <w:tcPr>
            <w:tcW w:w="9072" w:type="dxa"/>
            <w:gridSpan w:val="5"/>
            <w:tcBorders>
              <w:top w:val="nil"/>
              <w:bottom w:val="single" w:sz="6" w:space="0" w:color="auto"/>
            </w:tcBorders>
          </w:tcPr>
          <w:p w:rsidR="00E26802" w:rsidRDefault="00E26802">
            <w:bookmarkStart w:id="0" w:name="Forfatter2"/>
            <w:bookmarkEnd w:id="0"/>
            <w:r>
              <w:t xml:space="preserve">STEFFEN </w:t>
            </w:r>
            <w:proofErr w:type="spellStart"/>
            <w:r>
              <w:t>HOLANGER</w:t>
            </w:r>
            <w:proofErr w:type="spellEnd"/>
            <w:r>
              <w:t xml:space="preserve">   </w:t>
            </w:r>
          </w:p>
          <w:p w:rsidR="00E26802" w:rsidRDefault="00E26802">
            <w:r>
              <w:t>OLE JØRGEN BULJO</w:t>
            </w:r>
          </w:p>
          <w:p w:rsidR="00E26802" w:rsidRDefault="00E26802">
            <w:r>
              <w:t>INGMAR VOLDEN</w:t>
            </w:r>
          </w:p>
          <w:p w:rsidR="00E0610E" w:rsidRDefault="00E26802">
            <w:r>
              <w:t>RUBEN AAKERVIK</w:t>
            </w:r>
          </w:p>
          <w:p w:rsidR="00E26802" w:rsidRDefault="00E26802">
            <w:r>
              <w:t>SANDER HURLEN OLSEN</w:t>
            </w:r>
          </w:p>
        </w:tc>
      </w:tr>
      <w:tr w:rsidR="00E0610E">
        <w:trPr>
          <w:trHeight w:val="320"/>
        </w:trPr>
        <w:tc>
          <w:tcPr>
            <w:tcW w:w="993" w:type="dxa"/>
          </w:tcPr>
          <w:p w:rsidR="00E0610E" w:rsidRDefault="00E0610E">
            <w:pPr>
              <w:pStyle w:val="Tabellovsk"/>
            </w:pPr>
            <w:bookmarkStart w:id="1" w:name="Veileder"/>
            <w:bookmarkEnd w:id="1"/>
            <w:r>
              <w:t>Dato:</w:t>
            </w:r>
          </w:p>
        </w:tc>
        <w:tc>
          <w:tcPr>
            <w:tcW w:w="1559" w:type="dxa"/>
          </w:tcPr>
          <w:p w:rsidR="00E0610E" w:rsidRDefault="00E0610E">
            <w:pPr>
              <w:pStyle w:val="Tabellovsk"/>
            </w:pPr>
            <w:r>
              <w:t>Fagkode:</w:t>
            </w:r>
          </w:p>
        </w:tc>
        <w:tc>
          <w:tcPr>
            <w:tcW w:w="3613" w:type="dxa"/>
          </w:tcPr>
          <w:p w:rsidR="00E0610E" w:rsidRDefault="001672FD">
            <w:pPr>
              <w:pStyle w:val="Tabellovsk"/>
            </w:pPr>
            <w:r>
              <w:t>Gruppe (Navn/</w:t>
            </w:r>
            <w:proofErr w:type="spellStart"/>
            <w:r>
              <w:t>Nr</w:t>
            </w:r>
            <w:proofErr w:type="spellEnd"/>
            <w:r>
              <w:t>)</w:t>
            </w:r>
            <w:r w:rsidR="00E0610E">
              <w:t>:</w:t>
            </w:r>
          </w:p>
        </w:tc>
        <w:tc>
          <w:tcPr>
            <w:tcW w:w="1773" w:type="dxa"/>
          </w:tcPr>
          <w:p w:rsidR="00E0610E" w:rsidRDefault="00E0610E">
            <w:pPr>
              <w:pStyle w:val="Tabellovsk"/>
            </w:pPr>
            <w:r>
              <w:t>Ant sider/bilag:</w:t>
            </w:r>
          </w:p>
        </w:tc>
        <w:tc>
          <w:tcPr>
            <w:tcW w:w="1134" w:type="dxa"/>
          </w:tcPr>
          <w:p w:rsidR="00E0610E" w:rsidRDefault="00E0610E">
            <w:pPr>
              <w:pStyle w:val="Tabellovsk"/>
            </w:pPr>
            <w:proofErr w:type="spellStart"/>
            <w:r>
              <w:t>Bibl</w:t>
            </w:r>
            <w:proofErr w:type="spellEnd"/>
            <w:r>
              <w:t>. nr:</w:t>
            </w:r>
          </w:p>
        </w:tc>
      </w:tr>
      <w:tr w:rsidR="00E0610E">
        <w:trPr>
          <w:trHeight w:val="320"/>
        </w:trPr>
        <w:tc>
          <w:tcPr>
            <w:tcW w:w="993" w:type="dxa"/>
          </w:tcPr>
          <w:p w:rsidR="00E0610E" w:rsidRDefault="00E0610E">
            <w:bookmarkStart w:id="2" w:name="Oppgavenr2"/>
            <w:bookmarkEnd w:id="2"/>
          </w:p>
        </w:tc>
        <w:tc>
          <w:tcPr>
            <w:tcW w:w="1559" w:type="dxa"/>
          </w:tcPr>
          <w:p w:rsidR="00E0610E" w:rsidRDefault="003A0C27">
            <w:r>
              <w:t>IE100212</w:t>
            </w:r>
          </w:p>
        </w:tc>
        <w:tc>
          <w:tcPr>
            <w:tcW w:w="3613" w:type="dxa"/>
          </w:tcPr>
          <w:p w:rsidR="00E0610E" w:rsidRDefault="00E26802">
            <w:pPr>
              <w:jc w:val="center"/>
            </w:pPr>
            <w:bookmarkStart w:id="3" w:name="Versjonsnr"/>
            <w:bookmarkStart w:id="4" w:name="Studie"/>
            <w:bookmarkEnd w:id="3"/>
            <w:bookmarkEnd w:id="4"/>
            <w:proofErr w:type="spellStart"/>
            <w:r>
              <w:t>Zumo</w:t>
            </w:r>
            <w:proofErr w:type="spellEnd"/>
            <w:r>
              <w:t xml:space="preserve"> Prosjektgruppe 3</w:t>
            </w:r>
            <w:bookmarkStart w:id="5" w:name="_GoBack"/>
            <w:bookmarkEnd w:id="5"/>
          </w:p>
        </w:tc>
        <w:tc>
          <w:tcPr>
            <w:tcW w:w="1773" w:type="dxa"/>
          </w:tcPr>
          <w:p w:rsidR="00E0610E" w:rsidRDefault="00E0610E">
            <w:pPr>
              <w:jc w:val="center"/>
            </w:pPr>
            <w:bookmarkStart w:id="6" w:name="Sider"/>
            <w:bookmarkEnd w:id="6"/>
            <w:r>
              <w:t xml:space="preserve"> / </w:t>
            </w:r>
            <w:bookmarkStart w:id="7" w:name="Bilag"/>
            <w:bookmarkEnd w:id="7"/>
          </w:p>
        </w:tc>
        <w:tc>
          <w:tcPr>
            <w:tcW w:w="1134" w:type="dxa"/>
          </w:tcPr>
          <w:p w:rsidR="00E0610E" w:rsidRDefault="001672FD">
            <w:pPr>
              <w:jc w:val="center"/>
            </w:pPr>
            <w:bookmarkStart w:id="8" w:name="Bibiloteknr"/>
            <w:bookmarkEnd w:id="8"/>
            <w:r>
              <w:t>NA</w:t>
            </w:r>
          </w:p>
        </w:tc>
      </w:tr>
    </w:tbl>
    <w:p w:rsidR="00E0610E" w:rsidRDefault="00E0610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0610E">
        <w:trPr>
          <w:trHeight w:val="32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0610E" w:rsidRDefault="003A0C27">
            <w:pPr>
              <w:pStyle w:val="Tabellovsk"/>
            </w:pPr>
            <w:r>
              <w:t>Faglærer</w:t>
            </w:r>
            <w:r w:rsidR="00E0610E">
              <w:t>(e) :</w:t>
            </w:r>
          </w:p>
        </w:tc>
      </w:tr>
      <w:tr w:rsidR="00E0610E">
        <w:trPr>
          <w:trHeight w:val="900"/>
        </w:trPr>
        <w:tc>
          <w:tcPr>
            <w:tcW w:w="9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10E" w:rsidRDefault="00E0610E"/>
          <w:p w:rsidR="00453BD5" w:rsidRDefault="00453BD5">
            <w:r>
              <w:t>Arne Styve</w:t>
            </w:r>
            <w:r w:rsidR="003A0C27">
              <w:t xml:space="preserve">, Ivar </w:t>
            </w:r>
            <w:proofErr w:type="spellStart"/>
            <w:r w:rsidR="003A0C27">
              <w:t>Bindheim</w:t>
            </w:r>
            <w:proofErr w:type="spellEnd"/>
          </w:p>
        </w:tc>
      </w:tr>
    </w:tbl>
    <w:p w:rsidR="00E0610E" w:rsidRDefault="00E0610E"/>
    <w:p w:rsidR="00E0610E" w:rsidRDefault="00E0610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0610E">
        <w:trPr>
          <w:trHeight w:val="32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0610E" w:rsidRDefault="00E0610E">
            <w:pPr>
              <w:pStyle w:val="Tabellovsk"/>
            </w:pPr>
            <w:r>
              <w:t>Tittel :</w:t>
            </w:r>
          </w:p>
        </w:tc>
      </w:tr>
      <w:tr w:rsidR="00E0610E">
        <w:trPr>
          <w:trHeight w:val="900"/>
        </w:trPr>
        <w:tc>
          <w:tcPr>
            <w:tcW w:w="9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10E" w:rsidRDefault="00E0610E">
            <w:bookmarkStart w:id="9" w:name="Tittel2"/>
            <w:bookmarkEnd w:id="9"/>
          </w:p>
          <w:p w:rsidR="00453BD5" w:rsidRDefault="00B70CE9">
            <w:r>
              <w:t xml:space="preserve">Obligatorisk </w:t>
            </w:r>
            <w:r w:rsidR="003A0C27">
              <w:t>Prosjektoppgave (innlevering 6)</w:t>
            </w:r>
          </w:p>
        </w:tc>
      </w:tr>
    </w:tbl>
    <w:p w:rsidR="00E0610E" w:rsidRDefault="00E0610E"/>
    <w:p w:rsidR="00E0610E" w:rsidRDefault="00E0610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0610E">
        <w:trPr>
          <w:trHeight w:val="32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0610E" w:rsidRDefault="00E0610E">
            <w:pPr>
              <w:pStyle w:val="Tabellovsk"/>
            </w:pPr>
            <w:r>
              <w:t>Sammendrag:</w:t>
            </w:r>
          </w:p>
        </w:tc>
      </w:tr>
      <w:tr w:rsidR="00E0610E">
        <w:trPr>
          <w:trHeight w:val="5275"/>
        </w:trPr>
        <w:tc>
          <w:tcPr>
            <w:tcW w:w="9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10E" w:rsidRDefault="00E0610E">
            <w:bookmarkStart w:id="10" w:name="Sammendrag"/>
            <w:bookmarkEnd w:id="10"/>
          </w:p>
          <w:p w:rsidR="00E0610E" w:rsidRDefault="00B70CE9" w:rsidP="009649C5">
            <w:pPr>
              <w:pStyle w:val="Comment"/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Skriv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et kort sammendrag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av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="009649C5">
              <w:rPr>
                <w:lang w:val="de-DE"/>
              </w:rPr>
              <w:t>hva</w:t>
            </w:r>
            <w:proofErr w:type="spellEnd"/>
            <w:r w:rsidR="009649C5">
              <w:rPr>
                <w:lang w:val="de-DE"/>
              </w:rPr>
              <w:t xml:space="preserve"> </w:t>
            </w:r>
            <w:proofErr w:type="spellStart"/>
            <w:r w:rsidR="009649C5">
              <w:rPr>
                <w:lang w:val="de-DE"/>
              </w:rPr>
              <w:t>dere</w:t>
            </w:r>
            <w:proofErr w:type="spellEnd"/>
            <w:r w:rsidR="009649C5">
              <w:rPr>
                <w:lang w:val="de-DE"/>
              </w:rPr>
              <w:t xml:space="preserve"> har </w:t>
            </w:r>
            <w:proofErr w:type="spellStart"/>
            <w:r w:rsidR="009649C5">
              <w:rPr>
                <w:lang w:val="de-DE"/>
              </w:rPr>
              <w:t>utviklet</w:t>
            </w:r>
            <w:proofErr w:type="spellEnd"/>
          </w:p>
        </w:tc>
      </w:tr>
    </w:tbl>
    <w:p w:rsidR="00E0610E" w:rsidRDefault="00E0610E">
      <w:pPr>
        <w:rPr>
          <w:lang w:val="de-DE"/>
        </w:rPr>
      </w:pPr>
    </w:p>
    <w:p w:rsidR="00E0610E" w:rsidRDefault="00E0610E">
      <w:pPr>
        <w:rPr>
          <w:lang w:val="de-DE"/>
        </w:rPr>
      </w:pPr>
    </w:p>
    <w:p w:rsidR="00E0610E" w:rsidRDefault="00E0610E">
      <w:pPr>
        <w:rPr>
          <w:lang w:val="de-DE"/>
        </w:rPr>
      </w:pPr>
    </w:p>
    <w:p w:rsidR="001D6F9B" w:rsidRDefault="00E0610E">
      <w:pPr>
        <w:jc w:val="center"/>
        <w:rPr>
          <w:i/>
        </w:rPr>
      </w:pPr>
      <w:r>
        <w:rPr>
          <w:i/>
        </w:rPr>
        <w:t xml:space="preserve">Denne oppgaven er en </w:t>
      </w:r>
      <w:r w:rsidR="003A0C27">
        <w:rPr>
          <w:i/>
        </w:rPr>
        <w:t>prosjektoppgave</w:t>
      </w:r>
      <w:r>
        <w:rPr>
          <w:i/>
        </w:rPr>
        <w:t xml:space="preserve"> utført av studenter ved </w:t>
      </w:r>
      <w:r w:rsidR="009649C5">
        <w:rPr>
          <w:i/>
        </w:rPr>
        <w:t xml:space="preserve">NTNU </w:t>
      </w:r>
      <w:r>
        <w:rPr>
          <w:i/>
        </w:rPr>
        <w:t>i Ålesund.</w:t>
      </w:r>
    </w:p>
    <w:p w:rsidR="00E0610E" w:rsidRDefault="001D6F9B" w:rsidP="00FA69EA">
      <w:pPr>
        <w:pStyle w:val="Tittel"/>
      </w:pPr>
      <w:r>
        <w:br w:type="page"/>
      </w:r>
      <w:r w:rsidR="00FA69EA">
        <w:lastRenderedPageBreak/>
        <w:t>INNHOLD</w:t>
      </w:r>
    </w:p>
    <w:p w:rsidR="00FA69EA" w:rsidRDefault="00FA69EA" w:rsidP="00FA69EA">
      <w:pPr>
        <w:pStyle w:val="Tittel"/>
      </w:pPr>
    </w:p>
    <w:p w:rsidR="00FA69EA" w:rsidRDefault="00FA69EA">
      <w:pPr>
        <w:pStyle w:val="INNH1"/>
        <w:tabs>
          <w:tab w:val="left" w:pos="40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8815163" w:history="1">
        <w:r w:rsidRPr="00E529E3">
          <w:rPr>
            <w:rStyle w:val="Hyperkobling"/>
            <w:noProof/>
          </w:rPr>
          <w:t>1</w:t>
        </w:r>
        <w:r>
          <w:rPr>
            <w:rFonts w:ascii="Times New Roman" w:hAnsi="Times New Roman"/>
            <w:noProof/>
            <w:sz w:val="24"/>
            <w:szCs w:val="24"/>
            <w:lang w:val="en-US" w:eastAsia="en-US"/>
          </w:rPr>
          <w:tab/>
        </w:r>
        <w:r w:rsidRPr="00E529E3">
          <w:rPr>
            <w:rStyle w:val="Hyperkobling"/>
            <w:noProof/>
          </w:rPr>
          <w:t>SAMMENDRAG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_Toc98815163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80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69EA" w:rsidRDefault="00C06E27">
      <w:pPr>
        <w:pStyle w:val="INNH1"/>
        <w:tabs>
          <w:tab w:val="left" w:pos="40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 w:eastAsia="en-US"/>
        </w:rPr>
      </w:pPr>
      <w:hyperlink w:anchor="_Toc98815164" w:history="1">
        <w:r w:rsidR="00FA69EA" w:rsidRPr="00E529E3">
          <w:rPr>
            <w:rStyle w:val="Hyperkobling"/>
            <w:noProof/>
          </w:rPr>
          <w:t>2</w:t>
        </w:r>
        <w:r w:rsidR="00FA69EA">
          <w:rPr>
            <w:rFonts w:ascii="Times New Roman" w:hAnsi="Times New Roman"/>
            <w:noProof/>
            <w:sz w:val="24"/>
            <w:szCs w:val="24"/>
            <w:lang w:val="en-US" w:eastAsia="en-US"/>
          </w:rPr>
          <w:tab/>
        </w:r>
        <w:r w:rsidR="00FA69EA" w:rsidRPr="00E529E3">
          <w:rPr>
            <w:rStyle w:val="Hyperkobling"/>
            <w:noProof/>
          </w:rPr>
          <w:t>TERMINOLOGI</w:t>
        </w:r>
        <w:r w:rsidR="00FA69EA">
          <w:rPr>
            <w:noProof/>
            <w:webHidden/>
          </w:rPr>
          <w:tab/>
        </w:r>
        <w:r w:rsidR="00FA69EA">
          <w:rPr>
            <w:noProof/>
            <w:webHidden/>
          </w:rPr>
          <w:fldChar w:fldCharType="begin"/>
        </w:r>
        <w:r w:rsidR="00FA69EA">
          <w:rPr>
            <w:noProof/>
            <w:webHidden/>
          </w:rPr>
          <w:instrText xml:space="preserve"> PAGEREF _Toc98815164 \h </w:instrText>
        </w:r>
        <w:r w:rsidR="00FA69EA">
          <w:rPr>
            <w:noProof/>
            <w:webHidden/>
          </w:rPr>
        </w:r>
        <w:r w:rsidR="00FA69EA">
          <w:rPr>
            <w:noProof/>
            <w:webHidden/>
          </w:rPr>
          <w:fldChar w:fldCharType="separate"/>
        </w:r>
        <w:r w:rsidR="00E26802">
          <w:rPr>
            <w:noProof/>
            <w:webHidden/>
          </w:rPr>
          <w:t>1</w:t>
        </w:r>
        <w:r w:rsidR="00FA69EA">
          <w:rPr>
            <w:noProof/>
            <w:webHidden/>
          </w:rPr>
          <w:fldChar w:fldCharType="end"/>
        </w:r>
      </w:hyperlink>
    </w:p>
    <w:p w:rsidR="00FA69EA" w:rsidRDefault="00C06E27">
      <w:pPr>
        <w:pStyle w:val="INNH1"/>
        <w:tabs>
          <w:tab w:val="left" w:pos="40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 w:eastAsia="en-US"/>
        </w:rPr>
      </w:pPr>
      <w:hyperlink w:anchor="_Toc98815165" w:history="1">
        <w:r w:rsidR="00FA69EA" w:rsidRPr="00E529E3">
          <w:rPr>
            <w:rStyle w:val="Hyperkobling"/>
            <w:noProof/>
          </w:rPr>
          <w:t>3</w:t>
        </w:r>
        <w:r w:rsidR="00FA69EA">
          <w:rPr>
            <w:rFonts w:ascii="Times New Roman" w:hAnsi="Times New Roman"/>
            <w:noProof/>
            <w:sz w:val="24"/>
            <w:szCs w:val="24"/>
            <w:lang w:val="en-US" w:eastAsia="en-US"/>
          </w:rPr>
          <w:tab/>
        </w:r>
        <w:r w:rsidR="00FA69EA" w:rsidRPr="00E529E3">
          <w:rPr>
            <w:rStyle w:val="Hyperkobling"/>
            <w:noProof/>
          </w:rPr>
          <w:t>INNLEDNING - PROBLEMSTILLING</w:t>
        </w:r>
        <w:r w:rsidR="00FA69EA">
          <w:rPr>
            <w:noProof/>
            <w:webHidden/>
          </w:rPr>
          <w:tab/>
        </w:r>
        <w:r w:rsidR="00FA69EA">
          <w:rPr>
            <w:noProof/>
            <w:webHidden/>
          </w:rPr>
          <w:fldChar w:fldCharType="begin"/>
        </w:r>
        <w:r w:rsidR="00FA69EA">
          <w:rPr>
            <w:noProof/>
            <w:webHidden/>
          </w:rPr>
          <w:instrText xml:space="preserve"> PAGEREF _Toc98815165 \h </w:instrText>
        </w:r>
        <w:r w:rsidR="00FA69EA">
          <w:rPr>
            <w:noProof/>
            <w:webHidden/>
          </w:rPr>
        </w:r>
        <w:r w:rsidR="00FA69EA">
          <w:rPr>
            <w:noProof/>
            <w:webHidden/>
          </w:rPr>
          <w:fldChar w:fldCharType="separate"/>
        </w:r>
        <w:r w:rsidR="00E26802">
          <w:rPr>
            <w:noProof/>
            <w:webHidden/>
          </w:rPr>
          <w:t>1</w:t>
        </w:r>
        <w:r w:rsidR="00FA69EA">
          <w:rPr>
            <w:noProof/>
            <w:webHidden/>
          </w:rPr>
          <w:fldChar w:fldCharType="end"/>
        </w:r>
      </w:hyperlink>
    </w:p>
    <w:p w:rsidR="00FA69EA" w:rsidRDefault="00C06E27">
      <w:pPr>
        <w:pStyle w:val="INNH1"/>
        <w:tabs>
          <w:tab w:val="left" w:pos="40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 w:eastAsia="en-US"/>
        </w:rPr>
      </w:pPr>
      <w:hyperlink w:anchor="_Toc98815166" w:history="1">
        <w:r w:rsidR="00FA69EA" w:rsidRPr="00E529E3">
          <w:rPr>
            <w:rStyle w:val="Hyperkobling"/>
            <w:noProof/>
          </w:rPr>
          <w:t>4</w:t>
        </w:r>
        <w:r w:rsidR="00FA69EA">
          <w:rPr>
            <w:rFonts w:ascii="Times New Roman" w:hAnsi="Times New Roman"/>
            <w:noProof/>
            <w:sz w:val="24"/>
            <w:szCs w:val="24"/>
            <w:lang w:val="en-US" w:eastAsia="en-US"/>
          </w:rPr>
          <w:tab/>
        </w:r>
        <w:r w:rsidR="00FA69EA" w:rsidRPr="00E529E3">
          <w:rPr>
            <w:rStyle w:val="Hyperkobling"/>
            <w:noProof/>
          </w:rPr>
          <w:t>BAKGRUNN - TEORETISK GRUNNLAG</w:t>
        </w:r>
        <w:r w:rsidR="00FA69EA">
          <w:rPr>
            <w:noProof/>
            <w:webHidden/>
          </w:rPr>
          <w:tab/>
        </w:r>
        <w:r w:rsidR="00FA69EA">
          <w:rPr>
            <w:noProof/>
            <w:webHidden/>
          </w:rPr>
          <w:fldChar w:fldCharType="begin"/>
        </w:r>
        <w:r w:rsidR="00FA69EA">
          <w:rPr>
            <w:noProof/>
            <w:webHidden/>
          </w:rPr>
          <w:instrText xml:space="preserve"> PAGEREF _Toc98815166 \h </w:instrText>
        </w:r>
        <w:r w:rsidR="00FA69EA">
          <w:rPr>
            <w:noProof/>
            <w:webHidden/>
          </w:rPr>
        </w:r>
        <w:r w:rsidR="00FA69EA">
          <w:rPr>
            <w:noProof/>
            <w:webHidden/>
          </w:rPr>
          <w:fldChar w:fldCharType="separate"/>
        </w:r>
        <w:r w:rsidR="00E26802">
          <w:rPr>
            <w:noProof/>
            <w:webHidden/>
          </w:rPr>
          <w:t>1</w:t>
        </w:r>
        <w:r w:rsidR="00FA69EA">
          <w:rPr>
            <w:noProof/>
            <w:webHidden/>
          </w:rPr>
          <w:fldChar w:fldCharType="end"/>
        </w:r>
      </w:hyperlink>
    </w:p>
    <w:p w:rsidR="00FA69EA" w:rsidRDefault="00C06E27">
      <w:pPr>
        <w:pStyle w:val="INNH1"/>
        <w:tabs>
          <w:tab w:val="left" w:pos="40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 w:eastAsia="en-US"/>
        </w:rPr>
      </w:pPr>
      <w:hyperlink w:anchor="_Toc98815167" w:history="1">
        <w:r w:rsidR="00FA69EA" w:rsidRPr="00E529E3">
          <w:rPr>
            <w:rStyle w:val="Hyperkobling"/>
            <w:noProof/>
          </w:rPr>
          <w:t>5</w:t>
        </w:r>
        <w:r w:rsidR="00FA69EA">
          <w:rPr>
            <w:rFonts w:ascii="Times New Roman" w:hAnsi="Times New Roman"/>
            <w:noProof/>
            <w:sz w:val="24"/>
            <w:szCs w:val="24"/>
            <w:lang w:val="en-US" w:eastAsia="en-US"/>
          </w:rPr>
          <w:tab/>
        </w:r>
        <w:r w:rsidR="00FA69EA" w:rsidRPr="00E529E3">
          <w:rPr>
            <w:rStyle w:val="Hyperkobling"/>
            <w:noProof/>
          </w:rPr>
          <w:t>METODE - FRAMGANGSMÅTE</w:t>
        </w:r>
        <w:r w:rsidR="00FA69EA">
          <w:rPr>
            <w:noProof/>
            <w:webHidden/>
          </w:rPr>
          <w:tab/>
        </w:r>
        <w:r w:rsidR="00FA69EA">
          <w:rPr>
            <w:noProof/>
            <w:webHidden/>
          </w:rPr>
          <w:fldChar w:fldCharType="begin"/>
        </w:r>
        <w:r w:rsidR="00FA69EA">
          <w:rPr>
            <w:noProof/>
            <w:webHidden/>
          </w:rPr>
          <w:instrText xml:space="preserve"> PAGEREF _Toc98815167 \h </w:instrText>
        </w:r>
        <w:r w:rsidR="00FA69EA">
          <w:rPr>
            <w:noProof/>
            <w:webHidden/>
          </w:rPr>
        </w:r>
        <w:r w:rsidR="00FA69EA">
          <w:rPr>
            <w:noProof/>
            <w:webHidden/>
          </w:rPr>
          <w:fldChar w:fldCharType="separate"/>
        </w:r>
        <w:r w:rsidR="00E26802">
          <w:rPr>
            <w:noProof/>
            <w:webHidden/>
          </w:rPr>
          <w:t>1</w:t>
        </w:r>
        <w:r w:rsidR="00FA69EA">
          <w:rPr>
            <w:noProof/>
            <w:webHidden/>
          </w:rPr>
          <w:fldChar w:fldCharType="end"/>
        </w:r>
      </w:hyperlink>
    </w:p>
    <w:p w:rsidR="00FA69EA" w:rsidRDefault="00C06E27">
      <w:pPr>
        <w:pStyle w:val="INNH1"/>
        <w:tabs>
          <w:tab w:val="left" w:pos="40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 w:eastAsia="en-US"/>
        </w:rPr>
      </w:pPr>
      <w:hyperlink w:anchor="_Toc98815168" w:history="1">
        <w:r w:rsidR="00FA69EA" w:rsidRPr="00E529E3">
          <w:rPr>
            <w:rStyle w:val="Hyperkobling"/>
            <w:noProof/>
          </w:rPr>
          <w:t>6</w:t>
        </w:r>
        <w:r w:rsidR="00FA69EA">
          <w:rPr>
            <w:rFonts w:ascii="Times New Roman" w:hAnsi="Times New Roman"/>
            <w:noProof/>
            <w:sz w:val="24"/>
            <w:szCs w:val="24"/>
            <w:lang w:val="en-US" w:eastAsia="en-US"/>
          </w:rPr>
          <w:tab/>
        </w:r>
        <w:r w:rsidR="00FA69EA" w:rsidRPr="00E529E3">
          <w:rPr>
            <w:rStyle w:val="Hyperkobling"/>
            <w:noProof/>
          </w:rPr>
          <w:t>BEARBEIDING OG RESULTATER</w:t>
        </w:r>
        <w:r w:rsidR="00FA69EA">
          <w:rPr>
            <w:noProof/>
            <w:webHidden/>
          </w:rPr>
          <w:tab/>
        </w:r>
        <w:r w:rsidR="00FA69EA">
          <w:rPr>
            <w:noProof/>
            <w:webHidden/>
          </w:rPr>
          <w:fldChar w:fldCharType="begin"/>
        </w:r>
        <w:r w:rsidR="00FA69EA">
          <w:rPr>
            <w:noProof/>
            <w:webHidden/>
          </w:rPr>
          <w:instrText xml:space="preserve"> PAGEREF _Toc98815168 \h </w:instrText>
        </w:r>
        <w:r w:rsidR="00FA69EA">
          <w:rPr>
            <w:noProof/>
            <w:webHidden/>
          </w:rPr>
        </w:r>
        <w:r w:rsidR="00FA69EA">
          <w:rPr>
            <w:noProof/>
            <w:webHidden/>
          </w:rPr>
          <w:fldChar w:fldCharType="separate"/>
        </w:r>
        <w:r w:rsidR="00E26802">
          <w:rPr>
            <w:noProof/>
            <w:webHidden/>
          </w:rPr>
          <w:t>1</w:t>
        </w:r>
        <w:r w:rsidR="00FA69EA">
          <w:rPr>
            <w:noProof/>
            <w:webHidden/>
          </w:rPr>
          <w:fldChar w:fldCharType="end"/>
        </w:r>
      </w:hyperlink>
    </w:p>
    <w:p w:rsidR="00FA69EA" w:rsidRDefault="00C06E27">
      <w:pPr>
        <w:pStyle w:val="INNH1"/>
        <w:tabs>
          <w:tab w:val="left" w:pos="40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 w:eastAsia="en-US"/>
        </w:rPr>
      </w:pPr>
      <w:hyperlink w:anchor="_Toc98815169" w:history="1">
        <w:r w:rsidR="00FA69EA" w:rsidRPr="00E529E3">
          <w:rPr>
            <w:rStyle w:val="Hyperkobling"/>
            <w:noProof/>
          </w:rPr>
          <w:t>7</w:t>
        </w:r>
        <w:r w:rsidR="00FA69EA">
          <w:rPr>
            <w:rFonts w:ascii="Times New Roman" w:hAnsi="Times New Roman"/>
            <w:noProof/>
            <w:sz w:val="24"/>
            <w:szCs w:val="24"/>
            <w:lang w:val="en-US" w:eastAsia="en-US"/>
          </w:rPr>
          <w:tab/>
        </w:r>
        <w:r w:rsidR="00FA69EA" w:rsidRPr="00E529E3">
          <w:rPr>
            <w:rStyle w:val="Hyperkobling"/>
            <w:noProof/>
          </w:rPr>
          <w:t>DRØFTING</w:t>
        </w:r>
        <w:r w:rsidR="00FA69EA">
          <w:rPr>
            <w:noProof/>
            <w:webHidden/>
          </w:rPr>
          <w:tab/>
        </w:r>
        <w:r w:rsidR="00FA69EA">
          <w:rPr>
            <w:noProof/>
            <w:webHidden/>
          </w:rPr>
          <w:fldChar w:fldCharType="begin"/>
        </w:r>
        <w:r w:rsidR="00FA69EA">
          <w:rPr>
            <w:noProof/>
            <w:webHidden/>
          </w:rPr>
          <w:instrText xml:space="preserve"> PAGEREF _Toc98815169 \h </w:instrText>
        </w:r>
        <w:r w:rsidR="00FA69EA">
          <w:rPr>
            <w:noProof/>
            <w:webHidden/>
          </w:rPr>
        </w:r>
        <w:r w:rsidR="00FA69EA">
          <w:rPr>
            <w:noProof/>
            <w:webHidden/>
          </w:rPr>
          <w:fldChar w:fldCharType="separate"/>
        </w:r>
        <w:r w:rsidR="00E26802">
          <w:rPr>
            <w:noProof/>
            <w:webHidden/>
          </w:rPr>
          <w:t>1</w:t>
        </w:r>
        <w:r w:rsidR="00FA69EA">
          <w:rPr>
            <w:noProof/>
            <w:webHidden/>
          </w:rPr>
          <w:fldChar w:fldCharType="end"/>
        </w:r>
      </w:hyperlink>
    </w:p>
    <w:p w:rsidR="00FA69EA" w:rsidRDefault="00C06E27">
      <w:pPr>
        <w:pStyle w:val="INNH1"/>
        <w:tabs>
          <w:tab w:val="left" w:pos="40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 w:eastAsia="en-US"/>
        </w:rPr>
      </w:pPr>
      <w:hyperlink w:anchor="_Toc98815170" w:history="1">
        <w:r w:rsidR="00FA69EA" w:rsidRPr="00E529E3">
          <w:rPr>
            <w:rStyle w:val="Hyperkobling"/>
            <w:noProof/>
          </w:rPr>
          <w:t>8</w:t>
        </w:r>
        <w:r w:rsidR="00FA69EA">
          <w:rPr>
            <w:rFonts w:ascii="Times New Roman" w:hAnsi="Times New Roman"/>
            <w:noProof/>
            <w:sz w:val="24"/>
            <w:szCs w:val="24"/>
            <w:lang w:val="en-US" w:eastAsia="en-US"/>
          </w:rPr>
          <w:tab/>
        </w:r>
        <w:r w:rsidR="00FA69EA" w:rsidRPr="00E529E3">
          <w:rPr>
            <w:rStyle w:val="Hyperkobling"/>
            <w:noProof/>
          </w:rPr>
          <w:t>KONKLUSJON - ERFARING</w:t>
        </w:r>
        <w:r w:rsidR="00FA69EA">
          <w:rPr>
            <w:noProof/>
            <w:webHidden/>
          </w:rPr>
          <w:tab/>
        </w:r>
        <w:r w:rsidR="00FA69EA">
          <w:rPr>
            <w:noProof/>
            <w:webHidden/>
          </w:rPr>
          <w:fldChar w:fldCharType="begin"/>
        </w:r>
        <w:r w:rsidR="00FA69EA">
          <w:rPr>
            <w:noProof/>
            <w:webHidden/>
          </w:rPr>
          <w:instrText xml:space="preserve"> PAGEREF _Toc98815170 \h </w:instrText>
        </w:r>
        <w:r w:rsidR="00FA69EA">
          <w:rPr>
            <w:noProof/>
            <w:webHidden/>
          </w:rPr>
        </w:r>
        <w:r w:rsidR="00FA69EA">
          <w:rPr>
            <w:noProof/>
            <w:webHidden/>
          </w:rPr>
          <w:fldChar w:fldCharType="separate"/>
        </w:r>
        <w:r w:rsidR="00E26802">
          <w:rPr>
            <w:noProof/>
            <w:webHidden/>
          </w:rPr>
          <w:t>1</w:t>
        </w:r>
        <w:r w:rsidR="00FA69EA">
          <w:rPr>
            <w:noProof/>
            <w:webHidden/>
          </w:rPr>
          <w:fldChar w:fldCharType="end"/>
        </w:r>
      </w:hyperlink>
    </w:p>
    <w:p w:rsidR="00FA69EA" w:rsidRDefault="00C06E27">
      <w:pPr>
        <w:pStyle w:val="INNH1"/>
        <w:tabs>
          <w:tab w:val="left" w:pos="40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 w:eastAsia="en-US"/>
        </w:rPr>
      </w:pPr>
      <w:hyperlink w:anchor="_Toc98815171" w:history="1">
        <w:r w:rsidR="00FA69EA" w:rsidRPr="00E529E3">
          <w:rPr>
            <w:rStyle w:val="Hyperkobling"/>
            <w:noProof/>
          </w:rPr>
          <w:t>9</w:t>
        </w:r>
        <w:r w:rsidR="00FA69EA">
          <w:rPr>
            <w:rFonts w:ascii="Times New Roman" w:hAnsi="Times New Roman"/>
            <w:noProof/>
            <w:sz w:val="24"/>
            <w:szCs w:val="24"/>
            <w:lang w:val="en-US" w:eastAsia="en-US"/>
          </w:rPr>
          <w:tab/>
        </w:r>
        <w:r w:rsidR="00FA69EA" w:rsidRPr="00E529E3">
          <w:rPr>
            <w:rStyle w:val="Hyperkobling"/>
            <w:noProof/>
          </w:rPr>
          <w:t>REFERANSER</w:t>
        </w:r>
        <w:r w:rsidR="00FA69EA">
          <w:rPr>
            <w:noProof/>
            <w:webHidden/>
          </w:rPr>
          <w:tab/>
        </w:r>
        <w:r w:rsidR="00FA69EA">
          <w:rPr>
            <w:noProof/>
            <w:webHidden/>
          </w:rPr>
          <w:fldChar w:fldCharType="begin"/>
        </w:r>
        <w:r w:rsidR="00FA69EA">
          <w:rPr>
            <w:noProof/>
            <w:webHidden/>
          </w:rPr>
          <w:instrText xml:space="preserve"> PAGEREF _Toc98815171 \h </w:instrText>
        </w:r>
        <w:r w:rsidR="00FA69EA">
          <w:rPr>
            <w:noProof/>
            <w:webHidden/>
          </w:rPr>
        </w:r>
        <w:r w:rsidR="00FA69EA">
          <w:rPr>
            <w:noProof/>
            <w:webHidden/>
          </w:rPr>
          <w:fldChar w:fldCharType="separate"/>
        </w:r>
        <w:r w:rsidR="00E26802">
          <w:rPr>
            <w:noProof/>
            <w:webHidden/>
          </w:rPr>
          <w:t>1</w:t>
        </w:r>
        <w:r w:rsidR="00FA69EA">
          <w:rPr>
            <w:noProof/>
            <w:webHidden/>
          </w:rPr>
          <w:fldChar w:fldCharType="end"/>
        </w:r>
      </w:hyperlink>
    </w:p>
    <w:p w:rsidR="00FA69EA" w:rsidRDefault="00C06E27">
      <w:pPr>
        <w:pStyle w:val="INNH1"/>
        <w:tabs>
          <w:tab w:val="left" w:pos="72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 w:eastAsia="en-US"/>
        </w:rPr>
      </w:pPr>
      <w:hyperlink w:anchor="_Toc98815172" w:history="1">
        <w:r w:rsidR="00FA69EA" w:rsidRPr="00E529E3">
          <w:rPr>
            <w:rStyle w:val="Hyperkobling"/>
            <w:noProof/>
          </w:rPr>
          <w:t>10</w:t>
        </w:r>
        <w:r w:rsidR="00FA69EA">
          <w:rPr>
            <w:rFonts w:ascii="Times New Roman" w:hAnsi="Times New Roman"/>
            <w:noProof/>
            <w:sz w:val="24"/>
            <w:szCs w:val="24"/>
            <w:lang w:val="en-US" w:eastAsia="en-US"/>
          </w:rPr>
          <w:tab/>
        </w:r>
        <w:r w:rsidR="00FA69EA" w:rsidRPr="00E529E3">
          <w:rPr>
            <w:rStyle w:val="Hyperkobling"/>
            <w:noProof/>
          </w:rPr>
          <w:t>VEDLEGG</w:t>
        </w:r>
        <w:r w:rsidR="00FA69EA">
          <w:rPr>
            <w:noProof/>
            <w:webHidden/>
          </w:rPr>
          <w:tab/>
        </w:r>
        <w:r w:rsidR="00FA69EA">
          <w:rPr>
            <w:noProof/>
            <w:webHidden/>
          </w:rPr>
          <w:fldChar w:fldCharType="begin"/>
        </w:r>
        <w:r w:rsidR="00FA69EA">
          <w:rPr>
            <w:noProof/>
            <w:webHidden/>
          </w:rPr>
          <w:instrText xml:space="preserve"> PAGEREF _Toc98815172 \h </w:instrText>
        </w:r>
        <w:r w:rsidR="00FA69EA">
          <w:rPr>
            <w:noProof/>
            <w:webHidden/>
          </w:rPr>
        </w:r>
        <w:r w:rsidR="00FA69EA">
          <w:rPr>
            <w:noProof/>
            <w:webHidden/>
          </w:rPr>
          <w:fldChar w:fldCharType="separate"/>
        </w:r>
        <w:r w:rsidR="00E26802">
          <w:rPr>
            <w:noProof/>
            <w:webHidden/>
          </w:rPr>
          <w:t>1</w:t>
        </w:r>
        <w:r w:rsidR="00FA69EA">
          <w:rPr>
            <w:noProof/>
            <w:webHidden/>
          </w:rPr>
          <w:fldChar w:fldCharType="end"/>
        </w:r>
      </w:hyperlink>
    </w:p>
    <w:p w:rsidR="00FA69EA" w:rsidRDefault="00FA69EA" w:rsidP="00FA69EA">
      <w:pPr>
        <w:pStyle w:val="Tittel"/>
      </w:pPr>
      <w:r>
        <w:fldChar w:fldCharType="end"/>
      </w:r>
    </w:p>
    <w:p w:rsidR="000551FF" w:rsidRDefault="000551FF" w:rsidP="000551FF">
      <w:pPr>
        <w:pStyle w:val="Comment"/>
      </w:pPr>
      <w:r>
        <w:t>[Denne rapporten inneholder ferdigdefinerte stiler som dere kan benytte for de mest vanlige avsnittene. Følgende stiler er definert:</w:t>
      </w:r>
    </w:p>
    <w:p w:rsidR="000551FF" w:rsidRDefault="000551FF" w:rsidP="000551FF">
      <w:pPr>
        <w:pStyle w:val="Comment"/>
      </w:pPr>
      <w:r>
        <w:t>Heading 1</w:t>
      </w:r>
      <w:r>
        <w:tab/>
        <w:t>Overskrift på nivå 1</w:t>
      </w:r>
      <w:r w:rsidR="000674E9">
        <w:t xml:space="preserve"> (hurtigtast Alt-1)</w:t>
      </w:r>
    </w:p>
    <w:p w:rsidR="000551FF" w:rsidRDefault="000551FF" w:rsidP="000551FF">
      <w:pPr>
        <w:pStyle w:val="Comment"/>
      </w:pPr>
      <w:r>
        <w:t>Heading 2</w:t>
      </w:r>
      <w:r>
        <w:tab/>
        <w:t>Overskrift på nivå 2</w:t>
      </w:r>
      <w:r w:rsidR="000674E9">
        <w:t xml:space="preserve"> (hurtigtast Alt-2)</w:t>
      </w:r>
    </w:p>
    <w:p w:rsidR="000551FF" w:rsidRDefault="000551FF" w:rsidP="000551FF">
      <w:pPr>
        <w:pStyle w:val="Comment"/>
      </w:pPr>
      <w:r>
        <w:t>Heading 3</w:t>
      </w:r>
      <w:r>
        <w:tab/>
        <w:t>Overskrift på nivå 3</w:t>
      </w:r>
      <w:r w:rsidR="000674E9">
        <w:t xml:space="preserve"> (hurtigtast Alt-3)</w:t>
      </w:r>
    </w:p>
    <w:p w:rsidR="000551FF" w:rsidRDefault="000551FF" w:rsidP="000551FF">
      <w:pPr>
        <w:pStyle w:val="Comment"/>
      </w:pPr>
      <w:r>
        <w:t>Body</w:t>
      </w:r>
      <w:r>
        <w:tab/>
      </w:r>
      <w:r>
        <w:tab/>
        <w:t>Standard tekst i et avsnitt. Benytt denne for all ”vanlig” tekst</w:t>
      </w:r>
      <w:r w:rsidR="000674E9">
        <w:br/>
      </w:r>
      <w:r w:rsidR="000674E9">
        <w:tab/>
      </w:r>
      <w:r w:rsidR="000674E9">
        <w:tab/>
        <w:t>(hurtigtast Alt-B)</w:t>
      </w:r>
    </w:p>
    <w:p w:rsidR="000551FF" w:rsidRDefault="000551FF" w:rsidP="000551FF">
      <w:pPr>
        <w:pStyle w:val="Comment"/>
      </w:pPr>
      <w:r>
        <w:t>Definition</w:t>
      </w:r>
      <w:r>
        <w:tab/>
        <w:t>Benyttes hovedsakelig i avsnittet ”TERMINOLOGI”</w:t>
      </w:r>
    </w:p>
    <w:p w:rsidR="00E372F5" w:rsidRDefault="00E372F5" w:rsidP="000551FF">
      <w:pPr>
        <w:pStyle w:val="Comment"/>
      </w:pPr>
      <w:r>
        <w:t>References</w:t>
      </w:r>
      <w:r>
        <w:tab/>
        <w:t>Benyttes i REFERANSER-avsnittet.</w:t>
      </w:r>
    </w:p>
    <w:p w:rsidR="00ED58B6" w:rsidRDefault="000551FF" w:rsidP="000551FF">
      <w:pPr>
        <w:pStyle w:val="Comment"/>
      </w:pPr>
      <w:proofErr w:type="spellStart"/>
      <w:r>
        <w:t>Comment</w:t>
      </w:r>
      <w:proofErr w:type="spellEnd"/>
      <w:r>
        <w:tab/>
        <w:t>Denne grønne teksten. Fjern all tekst av denne typen i rapporten.</w:t>
      </w:r>
      <w:r w:rsidR="000674E9">
        <w:t>]</w:t>
      </w:r>
    </w:p>
    <w:p w:rsidR="007E13C7" w:rsidRDefault="007E13C7" w:rsidP="007E13C7">
      <w:pPr>
        <w:pStyle w:val="Brdtekst"/>
      </w:pPr>
    </w:p>
    <w:p w:rsidR="007E13C7" w:rsidRDefault="007E13C7" w:rsidP="007E13C7">
      <w:pPr>
        <w:pStyle w:val="Brdtekst"/>
      </w:pPr>
    </w:p>
    <w:p w:rsidR="007E13C7" w:rsidRDefault="007E13C7" w:rsidP="007E13C7">
      <w:pPr>
        <w:pStyle w:val="Brdtekst"/>
      </w:pPr>
    </w:p>
    <w:p w:rsidR="007E13C7" w:rsidRDefault="007E13C7" w:rsidP="007E13C7">
      <w:pPr>
        <w:pStyle w:val="Brdtekst"/>
        <w:sectPr w:rsidR="007E13C7" w:rsidSect="001D519E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1418" w:right="1418" w:bottom="1418" w:left="1418" w:header="709" w:footer="454" w:gutter="0"/>
          <w:cols w:space="708"/>
          <w:titlePg/>
        </w:sectPr>
      </w:pPr>
    </w:p>
    <w:p w:rsidR="00FA69EA" w:rsidRDefault="00FA69EA" w:rsidP="00ED58B6">
      <w:pPr>
        <w:pStyle w:val="Overskrift1"/>
      </w:pPr>
      <w:bookmarkStart w:id="11" w:name="_Toc98815163"/>
      <w:r>
        <w:lastRenderedPageBreak/>
        <w:t>SAMMENDRAG</w:t>
      </w:r>
      <w:bookmarkEnd w:id="11"/>
    </w:p>
    <w:p w:rsidR="000551FF" w:rsidRDefault="000551FF" w:rsidP="000551FF">
      <w:pPr>
        <w:pStyle w:val="Brdtekst"/>
      </w:pPr>
    </w:p>
    <w:p w:rsidR="003A0C27" w:rsidRDefault="000551FF" w:rsidP="000551FF">
      <w:pPr>
        <w:pStyle w:val="Comment"/>
      </w:pPr>
      <w:r>
        <w:t>[</w:t>
      </w:r>
      <w:r w:rsidR="00FA69EA">
        <w:t>Et kortfattet sammendrag (abstrakt) av rapporten; om hensikt, oppgave, omfang, framgangsmåte, resultater og konklusjoner.</w:t>
      </w:r>
      <w:r w:rsidR="003A0C27">
        <w:t xml:space="preserve"> </w:t>
      </w:r>
    </w:p>
    <w:p w:rsidR="003A0C27" w:rsidRDefault="003A0C27" w:rsidP="000551FF">
      <w:pPr>
        <w:pStyle w:val="Comment"/>
      </w:pPr>
      <w:r>
        <w:t>Et sammendrag er som regel lurest å skrive til slutt. Gi her en kort oppsummering av hva rapporten inneholder. For eksempel : Denne rapporten er besvarelsen til obligatorisk innlevering i faget IE100212 Mikrokontrollere…..</w:t>
      </w:r>
    </w:p>
    <w:p w:rsidR="00FA69EA" w:rsidRDefault="00FA69EA" w:rsidP="00FA69EA">
      <w:pPr>
        <w:pStyle w:val="Overskrift1"/>
      </w:pPr>
      <w:bookmarkStart w:id="12" w:name="_Toc98815164"/>
      <w:r>
        <w:t>TERMINOLOGI</w:t>
      </w:r>
      <w:bookmarkEnd w:id="12"/>
    </w:p>
    <w:p w:rsidR="000551FF" w:rsidRDefault="000551FF" w:rsidP="000551FF">
      <w:pPr>
        <w:pStyle w:val="Brdtekst"/>
      </w:pPr>
    </w:p>
    <w:p w:rsidR="00FA69EA" w:rsidRDefault="000551FF" w:rsidP="000551FF">
      <w:pPr>
        <w:pStyle w:val="Comment"/>
      </w:pPr>
      <w:r>
        <w:t>[</w:t>
      </w:r>
      <w:r w:rsidR="00FA69EA">
        <w:t>Definisjoner, begreper og symboler som kan være ukjente for leseren.</w:t>
      </w:r>
      <w:r>
        <w:t xml:space="preserve"> (Bruk stilen ”Definition”, som vist nedenfor)</w:t>
      </w:r>
      <w:r w:rsidR="00453BD5">
        <w:t>. Utelat dette kapittelet dersom du ikke anvender begreper og symboler som det er behov for å definere.</w:t>
      </w:r>
      <w:r>
        <w:t>]</w:t>
      </w:r>
    </w:p>
    <w:p w:rsidR="005E1D62" w:rsidRPr="005E1D62" w:rsidRDefault="003A0C27" w:rsidP="005E1D62">
      <w:pPr>
        <w:pStyle w:val="Definition"/>
      </w:pPr>
      <w:r w:rsidRPr="005E1D62">
        <w:t>Mikrokontroller</w:t>
      </w:r>
      <w:r w:rsidRPr="005E1D62">
        <w:tab/>
      </w:r>
      <w:r w:rsidR="005E1D62" w:rsidRPr="005E1D62">
        <w:t>En mikrokontroller er en </w:t>
      </w:r>
      <w:hyperlink r:id="rId11" w:tooltip="Programmering" w:history="1">
        <w:r w:rsidR="005E1D62" w:rsidRPr="005E1D62">
          <w:t>programmerbar</w:t>
        </w:r>
      </w:hyperlink>
      <w:r w:rsidR="005E1D62" w:rsidRPr="005E1D62">
        <w:t> </w:t>
      </w:r>
      <w:hyperlink r:id="rId12" w:tooltip="Prosessor" w:history="1">
        <w:r w:rsidR="005E1D62" w:rsidRPr="005E1D62">
          <w:t>prosessor</w:t>
        </w:r>
      </w:hyperlink>
      <w:r w:rsidR="005E1D62" w:rsidRPr="005E1D62">
        <w:t xml:space="preserve"> som samtidig inneholder </w:t>
      </w:r>
      <w:r w:rsidR="005E1D62">
        <w:t>innganger og utganger m.m.</w:t>
      </w:r>
    </w:p>
    <w:p w:rsidR="003A0C27" w:rsidRPr="005E1D62" w:rsidRDefault="005E1D62" w:rsidP="000551FF">
      <w:pPr>
        <w:pStyle w:val="Definition"/>
      </w:pPr>
      <w:proofErr w:type="spellStart"/>
      <w:r>
        <w:t>Arduino</w:t>
      </w:r>
      <w:proofErr w:type="spellEnd"/>
      <w:r>
        <w:tab/>
      </w:r>
      <w:proofErr w:type="spellStart"/>
      <w:r w:rsidRPr="005E1D62">
        <w:t>Arduino</w:t>
      </w:r>
      <w:proofErr w:type="spellEnd"/>
      <w:r w:rsidRPr="005E1D62">
        <w:t xml:space="preserve"> er en plattform for </w:t>
      </w:r>
      <w:proofErr w:type="spellStart"/>
      <w:r w:rsidRPr="005E1D62">
        <w:t>prototyping</w:t>
      </w:r>
      <w:proofErr w:type="spellEnd"/>
      <w:r w:rsidRPr="005E1D62">
        <w:t xml:space="preserve"> av elektronikk basert på program- og maskinvare med åpen kildekode.</w:t>
      </w:r>
    </w:p>
    <w:p w:rsidR="00FA69EA" w:rsidRDefault="00FA69EA" w:rsidP="00FA69EA">
      <w:pPr>
        <w:pStyle w:val="Overskrift1"/>
      </w:pPr>
      <w:bookmarkStart w:id="13" w:name="_Toc98815165"/>
      <w:r>
        <w:t xml:space="preserve">INNLEDNING </w:t>
      </w:r>
      <w:r w:rsidR="000551FF">
        <w:t>–</w:t>
      </w:r>
      <w:r>
        <w:t xml:space="preserve"> PROBLEMSTILLING</w:t>
      </w:r>
      <w:bookmarkEnd w:id="13"/>
    </w:p>
    <w:p w:rsidR="000551FF" w:rsidRDefault="000551FF" w:rsidP="000551FF">
      <w:pPr>
        <w:pStyle w:val="Brdtekst"/>
      </w:pPr>
    </w:p>
    <w:p w:rsidR="00FA69EA" w:rsidRDefault="00381F01" w:rsidP="00381F01">
      <w:pPr>
        <w:pStyle w:val="Comment"/>
      </w:pPr>
      <w:r>
        <w:t>[</w:t>
      </w:r>
      <w:r w:rsidR="00FA69EA">
        <w:t xml:space="preserve">Dette er første kapitlet i den faglige rapporten.  Det bør behandle bakgrunnen for oppgaven, </w:t>
      </w:r>
      <w:r w:rsidR="005E1D62">
        <w:t xml:space="preserve">eventuell </w:t>
      </w:r>
      <w:r w:rsidR="00FA69EA">
        <w:t>oppdragsgiver, problemstillingen og/eller oppgaven som skal løses – og omfanget eller avgrensningen av oppgaven.</w:t>
      </w:r>
    </w:p>
    <w:p w:rsidR="00453BD5" w:rsidRDefault="005E1D62" w:rsidP="00381F01">
      <w:pPr>
        <w:pStyle w:val="Comment"/>
      </w:pPr>
      <w:r>
        <w:t xml:space="preserve">Skriv gjerne et sammendrag av </w:t>
      </w:r>
      <w:proofErr w:type="spellStart"/>
      <w:r>
        <w:t>oppgavetaksten</w:t>
      </w:r>
      <w:proofErr w:type="spellEnd"/>
      <w:r>
        <w:t xml:space="preserve"> (ikke hele!)</w:t>
      </w:r>
      <w:r w:rsidR="00453BD5">
        <w:t>]</w:t>
      </w:r>
    </w:p>
    <w:p w:rsidR="00FA69EA" w:rsidRDefault="00FA69EA" w:rsidP="00FA69EA">
      <w:pPr>
        <w:pStyle w:val="Overskrift1"/>
      </w:pPr>
      <w:bookmarkStart w:id="14" w:name="_Toc98815166"/>
      <w:r>
        <w:t>BAKGRUNN - TEORETISK GRUNNLAG</w:t>
      </w:r>
      <w:bookmarkEnd w:id="14"/>
    </w:p>
    <w:p w:rsidR="000551FF" w:rsidRDefault="000551FF" w:rsidP="000551FF">
      <w:pPr>
        <w:pStyle w:val="Brdtekst"/>
      </w:pPr>
    </w:p>
    <w:p w:rsidR="00381F01" w:rsidRDefault="00381F01" w:rsidP="005E1D62">
      <w:pPr>
        <w:pStyle w:val="Comment"/>
      </w:pPr>
      <w:r>
        <w:t>[</w:t>
      </w:r>
      <w:r w:rsidR="00355D69">
        <w:t>Presenter</w:t>
      </w:r>
      <w:r w:rsidR="00FA69EA">
        <w:t xml:space="preserve"> den teori</w:t>
      </w:r>
      <w:r w:rsidR="00355D69">
        <w:t>en</w:t>
      </w:r>
      <w:r w:rsidR="00FA69EA">
        <w:t xml:space="preserve"> som er relevant for de vurderinger som skal gi en </w:t>
      </w:r>
      <w:r w:rsidR="00355D69">
        <w:t xml:space="preserve">god </w:t>
      </w:r>
      <w:r w:rsidR="00FA69EA">
        <w:t xml:space="preserve">løsning på problemstillingen, </w:t>
      </w:r>
      <w:r w:rsidR="00355D69">
        <w:t>som for eksempel t</w:t>
      </w:r>
      <w:r w:rsidR="00FA69EA">
        <w:t xml:space="preserve">eori rundt </w:t>
      </w:r>
      <w:r w:rsidR="005E1D62">
        <w:t>god programmeringspraksis:</w:t>
      </w:r>
    </w:p>
    <w:p w:rsidR="005E1D62" w:rsidRDefault="005E1D62" w:rsidP="005E1D62">
      <w:pPr>
        <w:pStyle w:val="Comment"/>
        <w:numPr>
          <w:ilvl w:val="0"/>
          <w:numId w:val="14"/>
        </w:numPr>
      </w:pPr>
      <w:r>
        <w:t>Hva kjennetegner en god funksjon?</w:t>
      </w:r>
    </w:p>
    <w:p w:rsidR="005E1D62" w:rsidRDefault="005E1D62" w:rsidP="005E1D62">
      <w:pPr>
        <w:pStyle w:val="Comment"/>
        <w:numPr>
          <w:ilvl w:val="0"/>
          <w:numId w:val="14"/>
        </w:numPr>
      </w:pPr>
      <w:r>
        <w:t xml:space="preserve">Hva er teorien/anbefalingene om variabelnavn/konstanter </w:t>
      </w:r>
      <w:proofErr w:type="spellStart"/>
      <w:r>
        <w:t>osv</w:t>
      </w:r>
      <w:proofErr w:type="spellEnd"/>
      <w:r>
        <w:t>?</w:t>
      </w:r>
    </w:p>
    <w:p w:rsidR="00C40128" w:rsidRDefault="005E1D62" w:rsidP="005E1D62">
      <w:pPr>
        <w:pStyle w:val="Comment"/>
        <w:numPr>
          <w:ilvl w:val="0"/>
          <w:numId w:val="14"/>
        </w:numPr>
      </w:pPr>
      <w:r>
        <w:t>Hva er anbefalingene rundt bruk av globale- og lokale variabler?</w:t>
      </w:r>
    </w:p>
    <w:p w:rsidR="005E1D62" w:rsidRDefault="00C40128" w:rsidP="00C40128">
      <w:pPr>
        <w:pStyle w:val="Comment"/>
      </w:pPr>
      <w:r>
        <w:t xml:space="preserve">NB! Ikke beskriv teorier som dere ikke har benyttet </w:t>
      </w:r>
      <w:r>
        <w:sym w:font="Wingdings" w:char="F04A"/>
      </w:r>
      <w:r>
        <w:t xml:space="preserve"> Koden din må gjenspeile at teoriene beskrevet her har vært benyttet.</w:t>
      </w:r>
      <w:r w:rsidR="005E1D62">
        <w:t>]</w:t>
      </w:r>
    </w:p>
    <w:p w:rsidR="00FA69EA" w:rsidRDefault="00FA69EA" w:rsidP="00FA69EA">
      <w:pPr>
        <w:pStyle w:val="Overskrift1"/>
      </w:pPr>
      <w:bookmarkStart w:id="15" w:name="_Toc98815167"/>
      <w:r>
        <w:t xml:space="preserve">METODE </w:t>
      </w:r>
      <w:r w:rsidR="000551FF">
        <w:t>–</w:t>
      </w:r>
      <w:r>
        <w:t xml:space="preserve"> </w:t>
      </w:r>
      <w:bookmarkEnd w:id="15"/>
      <w:r w:rsidR="00381F01">
        <w:t>DESIGN</w:t>
      </w:r>
    </w:p>
    <w:p w:rsidR="005E1D62" w:rsidRDefault="000551FF" w:rsidP="000551FF">
      <w:pPr>
        <w:pStyle w:val="Comment"/>
      </w:pPr>
      <w:r>
        <w:t>[</w:t>
      </w:r>
      <w:r w:rsidRPr="000551FF">
        <w:t>Denne delen skal redegjøre for hvordan man planla å gå fram / har gått fram for å løse oppgaven og</w:t>
      </w:r>
      <w:r w:rsidR="005E1D62">
        <w:t xml:space="preserve"> sannsynliggjøre framgangsmåten:</w:t>
      </w:r>
    </w:p>
    <w:p w:rsidR="005E1D62" w:rsidRDefault="005E1D62" w:rsidP="005E1D62">
      <w:pPr>
        <w:pStyle w:val="Comment"/>
        <w:numPr>
          <w:ilvl w:val="0"/>
          <w:numId w:val="15"/>
        </w:numPr>
      </w:pPr>
      <w:r>
        <w:lastRenderedPageBreak/>
        <w:t>Hvordan organiserte dere prosjektgruppen? Hvordan planla dere fordelingen av oppgaver slik at alle fikk delta mest mulig i både programmeringen og oppkobling/mekanisk arbeid?</w:t>
      </w:r>
    </w:p>
    <w:p w:rsidR="005E1D62" w:rsidRDefault="005E1D62" w:rsidP="005E1D62">
      <w:pPr>
        <w:pStyle w:val="Comment"/>
        <w:numPr>
          <w:ilvl w:val="0"/>
          <w:numId w:val="15"/>
        </w:numPr>
      </w:pPr>
      <w:r>
        <w:t>Hvilke verktøy benyttet dere (programmeringsverktøy)?</w:t>
      </w:r>
    </w:p>
    <w:p w:rsidR="00C40128" w:rsidRDefault="00C40128" w:rsidP="005E1D62">
      <w:pPr>
        <w:pStyle w:val="Comment"/>
        <w:numPr>
          <w:ilvl w:val="0"/>
          <w:numId w:val="15"/>
        </w:numPr>
      </w:pPr>
      <w:r>
        <w:t>Hvilke elektroniske komponenter benyttet dere?</w:t>
      </w:r>
    </w:p>
    <w:p w:rsidR="005E1D62" w:rsidRDefault="005E1D62" w:rsidP="005E1D62">
      <w:pPr>
        <w:pStyle w:val="Comment"/>
        <w:numPr>
          <w:ilvl w:val="0"/>
          <w:numId w:val="15"/>
        </w:numPr>
      </w:pPr>
      <w:r>
        <w:t>Hvilke biblioteker brukte dere?</w:t>
      </w:r>
    </w:p>
    <w:p w:rsidR="001672FD" w:rsidRDefault="001672FD" w:rsidP="005E1D62">
      <w:pPr>
        <w:pStyle w:val="Comment"/>
        <w:numPr>
          <w:ilvl w:val="0"/>
          <w:numId w:val="15"/>
        </w:numPr>
      </w:pPr>
      <w:r>
        <w:t xml:space="preserve">Hvilke strategier valgte der (for å vinne </w:t>
      </w:r>
      <w:proofErr w:type="spellStart"/>
      <w:r>
        <w:t>Zumo</w:t>
      </w:r>
      <w:proofErr w:type="spellEnd"/>
      <w:r>
        <w:t>-konkurransen)?</w:t>
      </w:r>
    </w:p>
    <w:p w:rsidR="000551FF" w:rsidRDefault="000551FF" w:rsidP="000551FF">
      <w:pPr>
        <w:pStyle w:val="Overskrift1"/>
      </w:pPr>
      <w:bookmarkStart w:id="16" w:name="_Toc98815168"/>
      <w:r>
        <w:t>BEARBEIDING OG RESULTATER</w:t>
      </w:r>
      <w:bookmarkEnd w:id="16"/>
    </w:p>
    <w:p w:rsidR="001672FD" w:rsidRDefault="000551FF" w:rsidP="000551FF">
      <w:pPr>
        <w:pStyle w:val="Comment"/>
      </w:pPr>
      <w:r>
        <w:t>[</w:t>
      </w:r>
      <w:r w:rsidR="001672FD">
        <w:t>Her skal dere beskrive det dere faktisk oppnådde/fikk til.</w:t>
      </w:r>
    </w:p>
    <w:p w:rsidR="001672FD" w:rsidRDefault="001672FD" w:rsidP="001672FD">
      <w:pPr>
        <w:pStyle w:val="Comment"/>
        <w:numPr>
          <w:ilvl w:val="0"/>
          <w:numId w:val="16"/>
        </w:numPr>
      </w:pPr>
      <w:r>
        <w:t xml:space="preserve">Klarte dere å utvikle en programvare til </w:t>
      </w:r>
      <w:proofErr w:type="spellStart"/>
      <w:r>
        <w:t>Zumo</w:t>
      </w:r>
      <w:proofErr w:type="spellEnd"/>
      <w:r>
        <w:t>-roboten som fulgte strategien dere hadde planlagt (og beskrevet i kapittelet over)?</w:t>
      </w:r>
    </w:p>
    <w:p w:rsidR="001672FD" w:rsidRDefault="001672FD" w:rsidP="001672FD">
      <w:pPr>
        <w:pStyle w:val="Comment"/>
        <w:numPr>
          <w:ilvl w:val="0"/>
          <w:numId w:val="16"/>
        </w:numPr>
      </w:pPr>
      <w:r>
        <w:t>Hvilke tekniske utfordringer møtte dere, og hvordan gikk dere frem for å løse disse?</w:t>
      </w:r>
    </w:p>
    <w:p w:rsidR="001672FD" w:rsidRDefault="001672FD" w:rsidP="001672FD">
      <w:pPr>
        <w:pStyle w:val="Comment"/>
        <w:numPr>
          <w:ilvl w:val="0"/>
          <w:numId w:val="16"/>
        </w:numPr>
      </w:pPr>
      <w:r>
        <w:t xml:space="preserve">Hvordan fungerte gruppen? Fungere samarbeidet? Fikk alle </w:t>
      </w:r>
      <w:proofErr w:type="spellStart"/>
      <w:r>
        <w:t>progammert</w:t>
      </w:r>
      <w:proofErr w:type="spellEnd"/>
      <w:r>
        <w:t>?</w:t>
      </w:r>
      <w:r w:rsidR="00C40128">
        <w:t xml:space="preserve"> Hadde dere konflikter underveis, og hvordan løste dere i så fall disse</w:t>
      </w:r>
    </w:p>
    <w:p w:rsidR="001672FD" w:rsidRDefault="001672FD" w:rsidP="001672FD">
      <w:pPr>
        <w:pStyle w:val="Comment"/>
        <w:numPr>
          <w:ilvl w:val="0"/>
          <w:numId w:val="16"/>
        </w:numPr>
      </w:pPr>
      <w:r>
        <w:t xml:space="preserve">Hvordan gikk det i konkurransen (for dere med </w:t>
      </w:r>
      <w:proofErr w:type="spellStart"/>
      <w:r>
        <w:t>Zumo</w:t>
      </w:r>
      <w:proofErr w:type="spellEnd"/>
      <w:r>
        <w:t xml:space="preserve"> Robot)?]</w:t>
      </w:r>
    </w:p>
    <w:p w:rsidR="00453BD5" w:rsidRDefault="00453BD5" w:rsidP="000551FF">
      <w:pPr>
        <w:pStyle w:val="Comment"/>
      </w:pPr>
    </w:p>
    <w:p w:rsidR="00FA69EA" w:rsidRDefault="00FA69EA" w:rsidP="00FA69EA">
      <w:pPr>
        <w:pStyle w:val="Overskrift1"/>
      </w:pPr>
      <w:bookmarkStart w:id="17" w:name="_Toc98815169"/>
      <w:r>
        <w:t>DRØFTING</w:t>
      </w:r>
      <w:bookmarkEnd w:id="17"/>
    </w:p>
    <w:p w:rsidR="000551FF" w:rsidRDefault="000551FF" w:rsidP="000551FF">
      <w:pPr>
        <w:pStyle w:val="Brdtekst"/>
      </w:pPr>
    </w:p>
    <w:p w:rsidR="00FA69EA" w:rsidRDefault="00753D26" w:rsidP="000551FF">
      <w:pPr>
        <w:pStyle w:val="Comment"/>
      </w:pPr>
      <w:r>
        <w:t>[</w:t>
      </w:r>
      <w:r w:rsidR="00FA69EA">
        <w:t>Vurdering av metode og oppnådde resultater. Begrensninger, endringer eller avvik i prosjekt i forhold til plan / opprinnelig problemstilling - mulige feilkilder. Resultatenes betydning.</w:t>
      </w:r>
    </w:p>
    <w:p w:rsidR="001672FD" w:rsidRDefault="001672FD" w:rsidP="000551FF">
      <w:pPr>
        <w:pStyle w:val="Comment"/>
      </w:pPr>
      <w:r>
        <w:t xml:space="preserve">Her skal dere </w:t>
      </w:r>
      <w:r>
        <w:rPr>
          <w:b/>
        </w:rPr>
        <w:t>reflektere</w:t>
      </w:r>
      <w:r>
        <w:t xml:space="preserve"> over oppnådd resultat i prosjektet.</w:t>
      </w:r>
    </w:p>
    <w:p w:rsidR="001672FD" w:rsidRDefault="001672FD" w:rsidP="001672FD">
      <w:pPr>
        <w:pStyle w:val="Comment"/>
        <w:numPr>
          <w:ilvl w:val="0"/>
          <w:numId w:val="17"/>
        </w:numPr>
      </w:pPr>
      <w:r>
        <w:t>Hva fungerte bra med løsningen deres?</w:t>
      </w:r>
    </w:p>
    <w:p w:rsidR="001672FD" w:rsidRDefault="001672FD" w:rsidP="001672FD">
      <w:pPr>
        <w:pStyle w:val="Comment"/>
        <w:numPr>
          <w:ilvl w:val="0"/>
          <w:numId w:val="17"/>
        </w:numPr>
      </w:pPr>
      <w:r>
        <w:t>Hva fungerte ikke som planlagt med løsningen deres, og hvorfor tror dere den ikke fungerte som ønsket/planlagt?</w:t>
      </w:r>
    </w:p>
    <w:p w:rsidR="001672FD" w:rsidRDefault="001672FD" w:rsidP="001672FD">
      <w:pPr>
        <w:pStyle w:val="Comment"/>
        <w:numPr>
          <w:ilvl w:val="0"/>
          <w:numId w:val="17"/>
        </w:numPr>
      </w:pPr>
      <w:r>
        <w:t>Hvor god ble koden i forhold til kriteriene for god kodestandard og design som beskrevet i metode-kapittelet?</w:t>
      </w:r>
    </w:p>
    <w:p w:rsidR="001672FD" w:rsidRDefault="001672FD" w:rsidP="001672FD">
      <w:pPr>
        <w:pStyle w:val="Comment"/>
        <w:numPr>
          <w:ilvl w:val="0"/>
          <w:numId w:val="17"/>
        </w:numPr>
      </w:pPr>
      <w:r>
        <w:t>Hva fungerte bra i prosjektgruppen, og hvorfor?</w:t>
      </w:r>
    </w:p>
    <w:p w:rsidR="001672FD" w:rsidRDefault="001672FD" w:rsidP="001672FD">
      <w:pPr>
        <w:pStyle w:val="Comment"/>
        <w:numPr>
          <w:ilvl w:val="0"/>
          <w:numId w:val="17"/>
        </w:numPr>
      </w:pPr>
      <w:r>
        <w:t>Hva fungerte mindre bra i prosjektgruppen, og hvorfor?</w:t>
      </w:r>
    </w:p>
    <w:p w:rsidR="001672FD" w:rsidRPr="001672FD" w:rsidRDefault="001672FD" w:rsidP="001672FD">
      <w:pPr>
        <w:pStyle w:val="Comment"/>
        <w:numPr>
          <w:ilvl w:val="0"/>
          <w:numId w:val="17"/>
        </w:numPr>
      </w:pPr>
      <w:r>
        <w:t>Alt i alt hvor godt mener dere at dere i prosjektet løste oppgaven som var tildelt?</w:t>
      </w:r>
    </w:p>
    <w:p w:rsidR="00626AB5" w:rsidRDefault="00626AB5" w:rsidP="000551FF">
      <w:pPr>
        <w:pStyle w:val="Comment"/>
      </w:pPr>
    </w:p>
    <w:p w:rsidR="00FA69EA" w:rsidRDefault="00FA69EA" w:rsidP="00FA69EA">
      <w:pPr>
        <w:pStyle w:val="Overskrift1"/>
      </w:pPr>
      <w:bookmarkStart w:id="18" w:name="_Toc98815170"/>
      <w:r>
        <w:t>KONKLUSJON - ERFARING</w:t>
      </w:r>
      <w:bookmarkEnd w:id="18"/>
    </w:p>
    <w:p w:rsidR="00FA69EA" w:rsidRDefault="00753D26" w:rsidP="00753D26">
      <w:pPr>
        <w:pStyle w:val="Comment"/>
      </w:pPr>
      <w:r>
        <w:t>[</w:t>
      </w:r>
      <w:r w:rsidR="00FA69EA">
        <w:t>Overbevisninger /erfaring som en er kommet fram til på grunnlag av det presenterte materialet.</w:t>
      </w:r>
    </w:p>
    <w:p w:rsidR="00FA69EA" w:rsidRDefault="00FA69EA" w:rsidP="00753D26">
      <w:pPr>
        <w:pStyle w:val="Comment"/>
      </w:pPr>
      <w:r>
        <w:t xml:space="preserve">Her skal dere presentere de viktigste resultatene fra arbeidet sammen med de erfaringer dere har opparbeidet i </w:t>
      </w:r>
      <w:r w:rsidR="001672FD">
        <w:t>arbeidet med prosjektet. M.a.o. hva har dere lært av prosjektet?</w:t>
      </w:r>
      <w:r w:rsidR="00753D26">
        <w:t>]</w:t>
      </w:r>
    </w:p>
    <w:p w:rsidR="00D10861" w:rsidRDefault="00D10861" w:rsidP="00753D26">
      <w:pPr>
        <w:pStyle w:val="Comment"/>
      </w:pPr>
    </w:p>
    <w:p w:rsidR="00D10861" w:rsidRDefault="00D10861" w:rsidP="00753D26">
      <w:pPr>
        <w:pStyle w:val="Comment"/>
      </w:pPr>
    </w:p>
    <w:p w:rsidR="00D10861" w:rsidRDefault="00D10861" w:rsidP="00753D26">
      <w:pPr>
        <w:pStyle w:val="Comment"/>
      </w:pPr>
    </w:p>
    <w:p w:rsidR="00FA69EA" w:rsidRDefault="00FA69EA" w:rsidP="00FA69EA">
      <w:pPr>
        <w:pStyle w:val="Overskrift1"/>
      </w:pPr>
      <w:bookmarkStart w:id="19" w:name="_Toc98815171"/>
      <w:r>
        <w:t>REFERANSER</w:t>
      </w:r>
      <w:bookmarkEnd w:id="19"/>
    </w:p>
    <w:p w:rsidR="00FA69EA" w:rsidRDefault="00753D26" w:rsidP="00753D26">
      <w:pPr>
        <w:pStyle w:val="Comment"/>
      </w:pPr>
      <w:r>
        <w:t>[</w:t>
      </w:r>
      <w:r w:rsidR="00FA69EA">
        <w:t>Forfatter, årstall, tittel på bok eller artikkel, navn på tidsskrift eller forlag/utgiver, nr. eller dato for tidsskrift, sted som det vises til eller refereres fra i oppgaven.</w:t>
      </w:r>
    </w:p>
    <w:p w:rsidR="00626AB5" w:rsidRDefault="00626AB5" w:rsidP="00753D26">
      <w:pPr>
        <w:pStyle w:val="Comment"/>
      </w:pPr>
      <w:r>
        <w:t xml:space="preserve">Dersom dere i benytter internett, så list </w:t>
      </w:r>
      <w:proofErr w:type="spellStart"/>
      <w:r>
        <w:t>URL’er</w:t>
      </w:r>
      <w:proofErr w:type="spellEnd"/>
      <w:r>
        <w:t xml:space="preserve"> til sidene dere har benyttet.]</w:t>
      </w:r>
    </w:p>
    <w:p w:rsidR="00FA69EA" w:rsidRDefault="00FA69EA" w:rsidP="00FA69EA">
      <w:pPr>
        <w:pStyle w:val="Brdtekst"/>
      </w:pPr>
    </w:p>
    <w:p w:rsidR="00626AB5" w:rsidRDefault="00626AB5" w:rsidP="00753D26">
      <w:pPr>
        <w:pStyle w:val="References"/>
      </w:pPr>
      <w:r>
        <w:t>http://.....</w:t>
      </w:r>
    </w:p>
    <w:p w:rsidR="00626AB5" w:rsidRDefault="00626AB5" w:rsidP="00753D26">
      <w:pPr>
        <w:pStyle w:val="References"/>
      </w:pPr>
      <w:r>
        <w:t>Osv.</w:t>
      </w:r>
    </w:p>
    <w:p w:rsidR="00FA69EA" w:rsidRDefault="00FA69EA" w:rsidP="00FA69EA">
      <w:pPr>
        <w:pStyle w:val="Brdtekst"/>
      </w:pPr>
    </w:p>
    <w:p w:rsidR="00FA69EA" w:rsidRDefault="00FA69EA" w:rsidP="00FA69EA">
      <w:pPr>
        <w:pStyle w:val="Overskrift1"/>
      </w:pPr>
      <w:bookmarkStart w:id="20" w:name="_Toc98815172"/>
      <w:r>
        <w:t>VEDLEGG</w:t>
      </w:r>
      <w:bookmarkEnd w:id="20"/>
    </w:p>
    <w:p w:rsidR="00FA69EA" w:rsidRDefault="00FA46CE" w:rsidP="00FA46CE">
      <w:pPr>
        <w:pStyle w:val="Comment"/>
      </w:pPr>
      <w:r>
        <w:t>[</w:t>
      </w:r>
      <w:r w:rsidR="00FA69EA">
        <w:t>Materiell som er utarbeidet eller innsamlet i tilknytning til rapporten, men som det ikke er naturlig eller hensiktsmessig å ta inn i hoveddelen, skal tas inn som vedlegg.</w:t>
      </w:r>
    </w:p>
    <w:p w:rsidR="00FA69EA" w:rsidRDefault="001672FD" w:rsidP="00FA46CE">
      <w:pPr>
        <w:pStyle w:val="Comment"/>
      </w:pPr>
      <w:r>
        <w:t>Kopi av programmet kan for eksempel limes inn her.</w:t>
      </w:r>
    </w:p>
    <w:p w:rsidR="00FA69EA" w:rsidRDefault="00FA69EA" w:rsidP="00FA46CE">
      <w:pPr>
        <w:pStyle w:val="Comment"/>
      </w:pPr>
      <w:r>
        <w:t>Vedleggene skal være nummererte og ha en overskrift.</w:t>
      </w:r>
      <w:r w:rsidR="00FA46CE">
        <w:t>]</w:t>
      </w:r>
    </w:p>
    <w:sectPr w:rsidR="00FA69EA" w:rsidSect="00ED58B6">
      <w:footerReference w:type="default" r:id="rId13"/>
      <w:pgSz w:w="11906" w:h="16838" w:code="9"/>
      <w:pgMar w:top="1418" w:right="1418" w:bottom="1418" w:left="1418" w:header="709" w:footer="45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E27" w:rsidRDefault="00C06E27">
      <w:r>
        <w:separator/>
      </w:r>
    </w:p>
  </w:endnote>
  <w:endnote w:type="continuationSeparator" w:id="0">
    <w:p w:rsidR="00C06E27" w:rsidRDefault="00C0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0"/>
      <w:gridCol w:w="2662"/>
      <w:gridCol w:w="2298"/>
    </w:tblGrid>
    <w:tr w:rsidR="007E13C7">
      <w:tc>
        <w:tcPr>
          <w:tcW w:w="4181" w:type="dxa"/>
        </w:tcPr>
        <w:p w:rsidR="007E13C7" w:rsidRDefault="007E13C7">
          <w:pPr>
            <w:pStyle w:val="Bunntekst"/>
            <w:rPr>
              <w:sz w:val="16"/>
            </w:rPr>
          </w:pPr>
        </w:p>
      </w:tc>
      <w:tc>
        <w:tcPr>
          <w:tcW w:w="2693" w:type="dxa"/>
        </w:tcPr>
        <w:p w:rsidR="007E13C7" w:rsidRDefault="007E13C7">
          <w:pPr>
            <w:pStyle w:val="Bunntekst"/>
            <w:rPr>
              <w:sz w:val="16"/>
              <w:lang w:val="de-DE"/>
            </w:rPr>
          </w:pPr>
          <w:r>
            <w:rPr>
              <w:sz w:val="16"/>
              <w:lang w:val="de-DE"/>
            </w:rPr>
            <w:t>INNHOLD</w:t>
          </w:r>
        </w:p>
      </w:tc>
      <w:tc>
        <w:tcPr>
          <w:tcW w:w="2336" w:type="dxa"/>
        </w:tcPr>
        <w:p w:rsidR="007E13C7" w:rsidRDefault="007E13C7" w:rsidP="001D6F9B">
          <w:pPr>
            <w:pStyle w:val="Bunntekst"/>
            <w:jc w:val="right"/>
            <w:rPr>
              <w:sz w:val="16"/>
              <w:lang w:val="de-DE"/>
            </w:rPr>
          </w:pPr>
        </w:p>
      </w:tc>
    </w:tr>
  </w:tbl>
  <w:p w:rsidR="007E13C7" w:rsidRDefault="007E13C7">
    <w:pPr>
      <w:pStyle w:val="Bunntekst"/>
      <w:rPr>
        <w:sz w:val="16"/>
        <w:lang w:val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7"/>
      <w:gridCol w:w="2652"/>
      <w:gridCol w:w="2301"/>
    </w:tblGrid>
    <w:tr w:rsidR="007E13C7">
      <w:tc>
        <w:tcPr>
          <w:tcW w:w="4181" w:type="dxa"/>
        </w:tcPr>
        <w:p w:rsidR="007E13C7" w:rsidRDefault="007E13C7" w:rsidP="001D6F9B">
          <w:pPr>
            <w:pStyle w:val="Bunntekst"/>
            <w:rPr>
              <w:sz w:val="16"/>
            </w:rPr>
          </w:pPr>
        </w:p>
      </w:tc>
      <w:tc>
        <w:tcPr>
          <w:tcW w:w="2693" w:type="dxa"/>
        </w:tcPr>
        <w:p w:rsidR="007E13C7" w:rsidRDefault="007E13C7" w:rsidP="001D6F9B">
          <w:pPr>
            <w:pStyle w:val="Bunntekst"/>
            <w:rPr>
              <w:sz w:val="16"/>
              <w:lang w:val="de-DE"/>
            </w:rPr>
          </w:pPr>
        </w:p>
      </w:tc>
      <w:tc>
        <w:tcPr>
          <w:tcW w:w="2336" w:type="dxa"/>
        </w:tcPr>
        <w:p w:rsidR="007E13C7" w:rsidRDefault="007E13C7" w:rsidP="00ED58B6">
          <w:pPr>
            <w:pStyle w:val="Bunntekst"/>
            <w:jc w:val="right"/>
            <w:rPr>
              <w:sz w:val="16"/>
              <w:lang w:val="de-DE"/>
            </w:rPr>
          </w:pPr>
        </w:p>
      </w:tc>
    </w:tr>
  </w:tbl>
  <w:p w:rsidR="007E13C7" w:rsidRDefault="007E13C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4"/>
      <w:gridCol w:w="2656"/>
      <w:gridCol w:w="2300"/>
    </w:tblGrid>
    <w:tr w:rsidR="007E13C7">
      <w:tc>
        <w:tcPr>
          <w:tcW w:w="4181" w:type="dxa"/>
        </w:tcPr>
        <w:p w:rsidR="007E13C7" w:rsidRDefault="007E13C7">
          <w:pPr>
            <w:pStyle w:val="Bunntekst"/>
            <w:rPr>
              <w:sz w:val="16"/>
            </w:rPr>
          </w:pPr>
        </w:p>
      </w:tc>
      <w:tc>
        <w:tcPr>
          <w:tcW w:w="2693" w:type="dxa"/>
        </w:tcPr>
        <w:p w:rsidR="007E13C7" w:rsidRDefault="007E13C7">
          <w:pPr>
            <w:pStyle w:val="Bunntekst"/>
            <w:rPr>
              <w:sz w:val="16"/>
              <w:lang w:val="de-DE"/>
            </w:rPr>
          </w:pPr>
          <w:r>
            <w:rPr>
              <w:sz w:val="16"/>
              <w:lang w:val="de-DE"/>
            </w:rPr>
            <w:t xml:space="preserve">Side </w:t>
          </w:r>
          <w:r>
            <w:rPr>
              <w:rStyle w:val="Sidetall"/>
            </w:rPr>
            <w:fldChar w:fldCharType="begin"/>
          </w:r>
          <w:r>
            <w:rPr>
              <w:rStyle w:val="Sidetall"/>
            </w:rPr>
            <w:instrText xml:space="preserve"> PAGE </w:instrText>
          </w:r>
          <w:r>
            <w:rPr>
              <w:rStyle w:val="Sidetall"/>
            </w:rPr>
            <w:fldChar w:fldCharType="separate"/>
          </w:r>
          <w:r w:rsidR="001672FD">
            <w:rPr>
              <w:rStyle w:val="Sidetall"/>
              <w:noProof/>
            </w:rPr>
            <w:t>1</w:t>
          </w:r>
          <w:r>
            <w:rPr>
              <w:rStyle w:val="Sidetall"/>
            </w:rPr>
            <w:fldChar w:fldCharType="end"/>
          </w:r>
          <w:r w:rsidR="00CF2EB6">
            <w:rPr>
              <w:rStyle w:val="Sidetall"/>
            </w:rPr>
            <w:t xml:space="preserve"> av </w:t>
          </w:r>
          <w:r w:rsidR="00CF2EB6">
            <w:rPr>
              <w:rStyle w:val="Sidetall"/>
            </w:rPr>
            <w:fldChar w:fldCharType="begin"/>
          </w:r>
          <w:r w:rsidR="00CF2EB6">
            <w:rPr>
              <w:rStyle w:val="Sidetall"/>
            </w:rPr>
            <w:instrText xml:space="preserve"> NUMPAGES </w:instrText>
          </w:r>
          <w:r w:rsidR="00CF2EB6">
            <w:rPr>
              <w:rStyle w:val="Sidetall"/>
            </w:rPr>
            <w:fldChar w:fldCharType="separate"/>
          </w:r>
          <w:r w:rsidR="001672FD">
            <w:rPr>
              <w:rStyle w:val="Sidetall"/>
              <w:noProof/>
            </w:rPr>
            <w:t>5</w:t>
          </w:r>
          <w:r w:rsidR="00CF2EB6">
            <w:rPr>
              <w:rStyle w:val="Sidetall"/>
            </w:rPr>
            <w:fldChar w:fldCharType="end"/>
          </w:r>
        </w:p>
      </w:tc>
      <w:tc>
        <w:tcPr>
          <w:tcW w:w="2336" w:type="dxa"/>
        </w:tcPr>
        <w:p w:rsidR="007E13C7" w:rsidRDefault="007E13C7" w:rsidP="001D6F9B">
          <w:pPr>
            <w:pStyle w:val="Bunntekst"/>
            <w:jc w:val="right"/>
            <w:rPr>
              <w:sz w:val="16"/>
              <w:lang w:val="de-DE"/>
            </w:rPr>
          </w:pPr>
        </w:p>
      </w:tc>
    </w:tr>
  </w:tbl>
  <w:p w:rsidR="007E13C7" w:rsidRDefault="007E13C7">
    <w:pPr>
      <w:pStyle w:val="Bunntekst"/>
      <w:rPr>
        <w:sz w:val="16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E27" w:rsidRDefault="00C06E27">
      <w:r>
        <w:separator/>
      </w:r>
    </w:p>
  </w:footnote>
  <w:footnote w:type="continuationSeparator" w:id="0">
    <w:p w:rsidR="00C06E27" w:rsidRDefault="00C06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bottom w:val="single" w:sz="4" w:space="0" w:color="auto"/>
      </w:tblBorders>
      <w:tblCellMar>
        <w:top w:w="57" w:type="dxa"/>
        <w:left w:w="70" w:type="dxa"/>
        <w:bottom w:w="57" w:type="dxa"/>
        <w:right w:w="70" w:type="dxa"/>
      </w:tblCellMar>
      <w:tblLook w:val="0000" w:firstRow="0" w:lastRow="0" w:firstColumn="0" w:lastColumn="0" w:noHBand="0" w:noVBand="0"/>
    </w:tblPr>
    <w:tblGrid>
      <w:gridCol w:w="4575"/>
      <w:gridCol w:w="4495"/>
    </w:tblGrid>
    <w:tr w:rsidR="007E13C7">
      <w:tc>
        <w:tcPr>
          <w:tcW w:w="4605" w:type="dxa"/>
          <w:vAlign w:val="center"/>
        </w:tcPr>
        <w:p w:rsidR="007E13C7" w:rsidRDefault="003A0C27">
          <w:pPr>
            <w:pStyle w:val="Topptekst"/>
          </w:pPr>
          <w:r>
            <w:t>Prosjektoppgave</w:t>
          </w:r>
        </w:p>
      </w:tc>
      <w:tc>
        <w:tcPr>
          <w:tcW w:w="4605" w:type="dxa"/>
        </w:tcPr>
        <w:p w:rsidR="007E13C7" w:rsidRDefault="0068569A">
          <w:pPr>
            <w:jc w:val="right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61312" behindDoc="0" locked="0" layoutInCell="1" allowOverlap="1" wp14:anchorId="26C062D9" wp14:editId="3D9CDDC6">
                <wp:simplePos x="0" y="0"/>
                <wp:positionH relativeFrom="column">
                  <wp:posOffset>1281430</wp:posOffset>
                </wp:positionH>
                <wp:positionV relativeFrom="paragraph">
                  <wp:posOffset>5715</wp:posOffset>
                </wp:positionV>
                <wp:extent cx="1638300" cy="304800"/>
                <wp:effectExtent l="0" t="0" r="12700" b="0"/>
                <wp:wrapNone/>
                <wp:docPr id="2" name="Bilde 20" descr="Description: Logofargerlit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e 20" descr="Description: Logofargerlit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7E13C7" w:rsidRDefault="007E13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bottom w:val="single" w:sz="4" w:space="0" w:color="auto"/>
      </w:tblBorders>
      <w:tblCellMar>
        <w:top w:w="57" w:type="dxa"/>
        <w:left w:w="70" w:type="dxa"/>
        <w:bottom w:w="57" w:type="dxa"/>
        <w:right w:w="70" w:type="dxa"/>
      </w:tblCellMar>
      <w:tblLook w:val="0000" w:firstRow="0" w:lastRow="0" w:firstColumn="0" w:lastColumn="0" w:noHBand="0" w:noVBand="0"/>
    </w:tblPr>
    <w:tblGrid>
      <w:gridCol w:w="4575"/>
      <w:gridCol w:w="4495"/>
    </w:tblGrid>
    <w:tr w:rsidR="007E13C7">
      <w:tc>
        <w:tcPr>
          <w:tcW w:w="4605" w:type="dxa"/>
          <w:vAlign w:val="center"/>
        </w:tcPr>
        <w:p w:rsidR="007E13C7" w:rsidRDefault="003A0C27" w:rsidP="001D6F9B">
          <w:pPr>
            <w:pStyle w:val="Topptekst"/>
          </w:pPr>
          <w:r>
            <w:t>Prosjektoppgave</w:t>
          </w:r>
        </w:p>
      </w:tc>
      <w:tc>
        <w:tcPr>
          <w:tcW w:w="4605" w:type="dxa"/>
        </w:tcPr>
        <w:p w:rsidR="007E13C7" w:rsidRDefault="0068569A" w:rsidP="001D6F9B">
          <w:pPr>
            <w:jc w:val="right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45F4BE96" wp14:editId="5940492C">
                <wp:simplePos x="0" y="0"/>
                <wp:positionH relativeFrom="column">
                  <wp:posOffset>1281430</wp:posOffset>
                </wp:positionH>
                <wp:positionV relativeFrom="paragraph">
                  <wp:posOffset>5080</wp:posOffset>
                </wp:positionV>
                <wp:extent cx="1638300" cy="304800"/>
                <wp:effectExtent l="0" t="0" r="12700" b="0"/>
                <wp:wrapNone/>
                <wp:docPr id="1" name="Bilde 20" descr="Description: Logofargerlit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e 20" descr="Description: Logofargerlit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7E13C7" w:rsidRDefault="007E13C7" w:rsidP="001D6F9B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D38E3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D268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E051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50EC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9A47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30A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BC5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3AD0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FC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DA8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400C42"/>
    <w:multiLevelType w:val="hybridMultilevel"/>
    <w:tmpl w:val="F16C6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24C55"/>
    <w:multiLevelType w:val="hybridMultilevel"/>
    <w:tmpl w:val="496C1284"/>
    <w:lvl w:ilvl="0" w:tplc="16D8A958">
      <w:start w:val="1"/>
      <w:numFmt w:val="decimal"/>
      <w:pStyle w:val="References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5469C2"/>
    <w:multiLevelType w:val="hybridMultilevel"/>
    <w:tmpl w:val="1B32D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22350"/>
    <w:multiLevelType w:val="hybridMultilevel"/>
    <w:tmpl w:val="CBFAE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60CF4"/>
    <w:multiLevelType w:val="multilevel"/>
    <w:tmpl w:val="E1FAECA8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FC6575C"/>
    <w:multiLevelType w:val="hybridMultilevel"/>
    <w:tmpl w:val="7D349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D22F7"/>
    <w:multiLevelType w:val="hybridMultilevel"/>
    <w:tmpl w:val="20BAF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3"/>
  </w:num>
  <w:num w:numId="14">
    <w:abstractNumId w:val="15"/>
  </w:num>
  <w:num w:numId="15">
    <w:abstractNumId w:val="1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attachedTemplate r:id="rId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02"/>
    <w:rsid w:val="000551FF"/>
    <w:rsid w:val="000674E9"/>
    <w:rsid w:val="001672FD"/>
    <w:rsid w:val="001D519E"/>
    <w:rsid w:val="001D6F9B"/>
    <w:rsid w:val="001E2EBC"/>
    <w:rsid w:val="00355D69"/>
    <w:rsid w:val="00361ABE"/>
    <w:rsid w:val="00381F01"/>
    <w:rsid w:val="003A0C27"/>
    <w:rsid w:val="00453BD5"/>
    <w:rsid w:val="004A3E0C"/>
    <w:rsid w:val="005E1D62"/>
    <w:rsid w:val="00626AB5"/>
    <w:rsid w:val="0068569A"/>
    <w:rsid w:val="006C0479"/>
    <w:rsid w:val="00753D26"/>
    <w:rsid w:val="007E13C7"/>
    <w:rsid w:val="0091432E"/>
    <w:rsid w:val="009649C5"/>
    <w:rsid w:val="00A06221"/>
    <w:rsid w:val="00A71D18"/>
    <w:rsid w:val="00AE4428"/>
    <w:rsid w:val="00B27309"/>
    <w:rsid w:val="00B7081D"/>
    <w:rsid w:val="00B70CE9"/>
    <w:rsid w:val="00BA4B94"/>
    <w:rsid w:val="00BF720F"/>
    <w:rsid w:val="00C06E27"/>
    <w:rsid w:val="00C40128"/>
    <w:rsid w:val="00CD37F7"/>
    <w:rsid w:val="00CF2EB6"/>
    <w:rsid w:val="00D10861"/>
    <w:rsid w:val="00E0610E"/>
    <w:rsid w:val="00E26802"/>
    <w:rsid w:val="00E372F5"/>
    <w:rsid w:val="00ED58B6"/>
    <w:rsid w:val="00FA46CE"/>
    <w:rsid w:val="00FA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FE3EED"/>
  <w14:defaultImageDpi w14:val="300"/>
  <w15:docId w15:val="{EF839DBC-4C65-DE4C-A106-E4A8A57F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Verdana" w:hAnsi="Verdana"/>
      <w:lang w:val="nb-NO" w:eastAsia="nb-NO"/>
    </w:rPr>
  </w:style>
  <w:style w:type="paragraph" w:styleId="Overskrift1">
    <w:name w:val="heading 1"/>
    <w:basedOn w:val="Normal"/>
    <w:next w:val="Brdtekst"/>
    <w:qFormat/>
    <w:rsid w:val="00FA69EA"/>
    <w:pPr>
      <w:keepNext/>
      <w:numPr>
        <w:numId w:val="1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next w:val="Brdtekst"/>
    <w:qFormat/>
    <w:rsid w:val="00FA69EA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next w:val="Brdtekst"/>
    <w:qFormat/>
    <w:rsid w:val="00FA69EA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Overskrift4">
    <w:name w:val="heading 4"/>
    <w:basedOn w:val="Normal"/>
    <w:next w:val="Normal"/>
    <w:qFormat/>
    <w:rsid w:val="00FA69EA"/>
    <w:pPr>
      <w:keepNext/>
      <w:numPr>
        <w:ilvl w:val="3"/>
        <w:numId w:val="1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Overskrift5">
    <w:name w:val="heading 5"/>
    <w:basedOn w:val="Normal"/>
    <w:next w:val="Normal"/>
    <w:qFormat/>
    <w:rsid w:val="00FA69EA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FA69EA"/>
    <w:pPr>
      <w:numPr>
        <w:ilvl w:val="5"/>
        <w:numId w:val="1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FA69EA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Overskrift8">
    <w:name w:val="heading 8"/>
    <w:basedOn w:val="Normal"/>
    <w:next w:val="Normal"/>
    <w:qFormat/>
    <w:rsid w:val="00FA69EA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Overskrift9">
    <w:name w:val="heading 9"/>
    <w:basedOn w:val="Normal"/>
    <w:next w:val="Normal"/>
    <w:qFormat/>
    <w:rsid w:val="00FA69EA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abellovsk">
    <w:name w:val="Tabellovsk"/>
    <w:basedOn w:val="Normal"/>
    <w:pPr>
      <w:tabs>
        <w:tab w:val="left" w:pos="6379"/>
      </w:tabs>
    </w:pPr>
    <w:rPr>
      <w:smallCaps/>
    </w:rPr>
  </w:style>
  <w:style w:type="paragraph" w:styleId="Topptekst">
    <w:name w:val="header"/>
    <w:basedOn w:val="Normal"/>
    <w:next w:val="Normal"/>
    <w:pPr>
      <w:tabs>
        <w:tab w:val="center" w:pos="4536"/>
        <w:tab w:val="right" w:pos="9072"/>
      </w:tabs>
    </w:pPr>
    <w:rPr>
      <w:smallCaps/>
      <w:sz w:val="40"/>
    </w:rPr>
  </w:style>
  <w:style w:type="paragraph" w:styleId="Bunntekst">
    <w:name w:val="footer"/>
    <w:basedOn w:val="Normal"/>
    <w:pPr>
      <w:tabs>
        <w:tab w:val="center" w:pos="4536"/>
        <w:tab w:val="right" w:pos="9072"/>
      </w:tabs>
    </w:pPr>
  </w:style>
  <w:style w:type="character" w:styleId="Hyperkobling">
    <w:name w:val="Hyperlink"/>
    <w:basedOn w:val="Standardskriftforavsnitt"/>
    <w:rPr>
      <w:color w:val="0000FF"/>
      <w:u w:val="single"/>
    </w:rPr>
  </w:style>
  <w:style w:type="character" w:styleId="Fulgthyperkobling">
    <w:name w:val="FollowedHyperlink"/>
    <w:basedOn w:val="Standardskriftforavsnitt"/>
    <w:rPr>
      <w:color w:val="800080"/>
      <w:u w:val="single"/>
    </w:rPr>
  </w:style>
  <w:style w:type="character" w:styleId="Sidetall">
    <w:name w:val="page number"/>
    <w:basedOn w:val="Standardskriftforavsnitt"/>
    <w:rsid w:val="001D6F9B"/>
  </w:style>
  <w:style w:type="paragraph" w:styleId="Tittel">
    <w:name w:val="Title"/>
    <w:basedOn w:val="Normal"/>
    <w:qFormat/>
    <w:rsid w:val="00FA69EA"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INNH1">
    <w:name w:val="toc 1"/>
    <w:basedOn w:val="Normal"/>
    <w:next w:val="Normal"/>
    <w:autoRedefine/>
    <w:semiHidden/>
    <w:rsid w:val="00FA69EA"/>
  </w:style>
  <w:style w:type="paragraph" w:styleId="INNH3">
    <w:name w:val="toc 3"/>
    <w:basedOn w:val="Normal"/>
    <w:next w:val="Normal"/>
    <w:autoRedefine/>
    <w:semiHidden/>
    <w:rsid w:val="00FA69EA"/>
    <w:pPr>
      <w:ind w:left="400"/>
    </w:pPr>
  </w:style>
  <w:style w:type="paragraph" w:styleId="Brdtekst">
    <w:name w:val="Body Text"/>
    <w:basedOn w:val="Normal"/>
    <w:link w:val="BrdtekstTegn"/>
    <w:rsid w:val="00FA69EA"/>
    <w:pPr>
      <w:spacing w:after="120"/>
    </w:pPr>
  </w:style>
  <w:style w:type="paragraph" w:customStyle="1" w:styleId="Comment">
    <w:name w:val="Comment"/>
    <w:basedOn w:val="Brdtekst"/>
    <w:rsid w:val="00FA69EA"/>
    <w:rPr>
      <w:i/>
      <w:color w:val="339966"/>
    </w:rPr>
  </w:style>
  <w:style w:type="paragraph" w:customStyle="1" w:styleId="Definition">
    <w:name w:val="Definition"/>
    <w:basedOn w:val="Normal"/>
    <w:rsid w:val="000551FF"/>
    <w:pPr>
      <w:ind w:left="2268" w:hanging="2268"/>
    </w:pPr>
  </w:style>
  <w:style w:type="paragraph" w:customStyle="1" w:styleId="References">
    <w:name w:val="References"/>
    <w:basedOn w:val="Brdtekst"/>
    <w:rsid w:val="00753D26"/>
    <w:pPr>
      <w:numPr>
        <w:numId w:val="12"/>
      </w:numPr>
    </w:pPr>
  </w:style>
  <w:style w:type="paragraph" w:styleId="Bobletekst">
    <w:name w:val="Balloon Text"/>
    <w:basedOn w:val="Normal"/>
    <w:link w:val="BobletekstTegn"/>
    <w:rsid w:val="0068569A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rsid w:val="0068569A"/>
    <w:rPr>
      <w:rFonts w:ascii="Lucida Grande" w:hAnsi="Lucida Grande"/>
      <w:sz w:val="18"/>
      <w:szCs w:val="18"/>
      <w:lang w:val="nb-NO" w:eastAsia="nb-NO"/>
    </w:rPr>
  </w:style>
  <w:style w:type="character" w:customStyle="1" w:styleId="BrdtekstTegn">
    <w:name w:val="Brødtekst Tegn"/>
    <w:basedOn w:val="Standardskriftforavsnitt"/>
    <w:link w:val="Brdtekst"/>
    <w:rsid w:val="0068569A"/>
    <w:rPr>
      <w:rFonts w:ascii="Verdana" w:hAnsi="Verdana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no.wikipedia.org/wiki/Prosess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.wikipedia.org/wiki/Programme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derhurlen/Downloads/Rapportmal%20Mikrokontrolle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Rapportmal Mikrokontrollere.dotx</Template>
  <TotalTime>3</TotalTime>
  <Pages>5</Pages>
  <Words>993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Studentoppgave forside</vt:lpstr>
    </vt:vector>
  </TitlesOfParts>
  <Company>Høgskolen i Ålesund</Company>
  <LinksUpToDate>false</LinksUpToDate>
  <CharactersWithSpaces>6244</CharactersWithSpaces>
  <SharedDoc>false</SharedDoc>
  <HLinks>
    <vt:vector size="60" baseType="variant"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_Toc98815172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_Toc98815171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_Toc98815170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_Toc98815169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_Toc98815168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_Toc98815167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_Toc98815166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_Toc98815165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_Toc98815164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_Toc98815163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Studentoppgave forside</dc:title>
  <dc:subject/>
  <dc:creator>Sander Hurlen Olsen</dc:creator>
  <cp:keywords/>
  <dc:description/>
  <cp:lastModifiedBy>Sander Hurlen</cp:lastModifiedBy>
  <cp:revision>1</cp:revision>
  <cp:lastPrinted>2016-01-27T06:04:00Z</cp:lastPrinted>
  <dcterms:created xsi:type="dcterms:W3CDTF">2018-11-15T14:10:00Z</dcterms:created>
  <dcterms:modified xsi:type="dcterms:W3CDTF">2018-11-15T14:13:00Z</dcterms:modified>
</cp:coreProperties>
</file>